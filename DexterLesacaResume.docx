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5D5B6" w14:textId="77777777" w:rsidR="0069397D" w:rsidRPr="00BD40BA" w:rsidRDefault="000E7F9E" w:rsidP="001D7ADD">
      <w:pPr>
        <w:pStyle w:val="CandidateName"/>
        <w:rPr>
          <w:b/>
          <w:sz w:val="44"/>
          <w:szCs w:val="44"/>
        </w:rPr>
      </w:pPr>
      <w:r w:rsidRPr="00BD40BA">
        <w:rPr>
          <w:b/>
          <w:sz w:val="44"/>
          <w:szCs w:val="44"/>
        </w:rPr>
        <w:t>Dexter Lesaca III</w:t>
      </w:r>
    </w:p>
    <w:p w14:paraId="0EA46563" w14:textId="2C371FB1" w:rsidR="0069397D" w:rsidRPr="0027455B" w:rsidRDefault="006802CD" w:rsidP="00A42CCF">
      <w:pPr>
        <w:pStyle w:val="CandidateAddress"/>
        <w:rPr>
          <w:b/>
        </w:rPr>
      </w:pPr>
      <w:r>
        <w:rPr>
          <w:b/>
        </w:rPr>
        <w:t>5000 22</w:t>
      </w:r>
      <w:r w:rsidRPr="006802CD">
        <w:rPr>
          <w:b/>
          <w:vertAlign w:val="superscript"/>
        </w:rPr>
        <w:t>nd</w:t>
      </w:r>
      <w:r>
        <w:rPr>
          <w:b/>
        </w:rPr>
        <w:t xml:space="preserve"> Ave </w:t>
      </w:r>
      <w:r w:rsidR="00F4475F">
        <w:rPr>
          <w:b/>
        </w:rPr>
        <w:t>NE</w:t>
      </w:r>
      <w:r>
        <w:rPr>
          <w:b/>
        </w:rPr>
        <w:t>, Seattle, WA 98105</w:t>
      </w:r>
      <w:r w:rsidR="00C94228">
        <w:rPr>
          <w:b/>
        </w:rPr>
        <w:t>, Apt 310</w:t>
      </w:r>
    </w:p>
    <w:p w14:paraId="53D24F45" w14:textId="0040ADB1" w:rsidR="0069397D" w:rsidRDefault="000E7F9E" w:rsidP="00A42CCF">
      <w:pPr>
        <w:pStyle w:val="CandidateEmail"/>
        <w:rPr>
          <w:b/>
        </w:rPr>
      </w:pPr>
      <w:bookmarkStart w:id="0" w:name="Text2"/>
      <w:r w:rsidRPr="0027455B">
        <w:rPr>
          <w:b/>
        </w:rPr>
        <w:t>D</w:t>
      </w:r>
      <w:bookmarkEnd w:id="0"/>
      <w:r w:rsidR="00F4475F">
        <w:rPr>
          <w:b/>
        </w:rPr>
        <w:t>exterL3@uw</w:t>
      </w:r>
      <w:r w:rsidRPr="0027455B">
        <w:rPr>
          <w:b/>
        </w:rPr>
        <w:t>.edu</w:t>
      </w:r>
      <w:r w:rsidR="006729CF" w:rsidRPr="0027455B">
        <w:rPr>
          <w:b/>
        </w:rPr>
        <w:t xml:space="preserve"> | </w:t>
      </w:r>
      <w:r w:rsidRPr="0027455B">
        <w:rPr>
          <w:b/>
        </w:rPr>
        <w:t>(</w:t>
      </w:r>
      <w:r w:rsidR="00132531">
        <w:rPr>
          <w:b/>
        </w:rPr>
        <w:t>253)-</w:t>
      </w:r>
      <w:r w:rsidR="006802CD">
        <w:rPr>
          <w:b/>
        </w:rPr>
        <w:t>329-6134</w:t>
      </w:r>
      <w:r w:rsidR="0081545C">
        <w:rPr>
          <w:b/>
        </w:rPr>
        <w:t xml:space="preserve"> | LinkedI</w:t>
      </w:r>
      <w:r w:rsidR="0081545C" w:rsidRPr="0081545C">
        <w:rPr>
          <w:b/>
        </w:rPr>
        <w:t>n</w:t>
      </w:r>
      <w:r w:rsidR="0081545C">
        <w:rPr>
          <w:b/>
        </w:rPr>
        <w:t xml:space="preserve">: </w:t>
      </w:r>
      <w:r w:rsidR="0081545C" w:rsidRPr="0081545C">
        <w:rPr>
          <w:b/>
        </w:rPr>
        <w:t>waa.ai/hireme</w:t>
      </w:r>
      <w:r w:rsidR="00F6421E">
        <w:rPr>
          <w:b/>
        </w:rPr>
        <w:t xml:space="preserve">  </w:t>
      </w:r>
      <w:r w:rsidR="0081545C">
        <w:rPr>
          <w:b/>
        </w:rPr>
        <w:t xml:space="preserve"> (shortened URL)</w:t>
      </w:r>
    </w:p>
    <w:p w14:paraId="647B0654" w14:textId="77777777" w:rsidR="00E33FF3" w:rsidRDefault="00E33FF3" w:rsidP="00E33FF3">
      <w:pPr>
        <w:pStyle w:val="CandidateEmail"/>
        <w:jc w:val="left"/>
        <w:rPr>
          <w:b/>
          <w:sz w:val="22"/>
        </w:rPr>
      </w:pPr>
    </w:p>
    <w:p w14:paraId="57DC08BA" w14:textId="5324C49E" w:rsidR="00F870B0" w:rsidRPr="00F4475F" w:rsidRDefault="0028742D" w:rsidP="00F4475F">
      <w:pPr>
        <w:pStyle w:val="SectionHeading"/>
        <w:pBdr>
          <w:bottom w:val="single" w:sz="4" w:space="0" w:color="auto"/>
        </w:pBdr>
      </w:pPr>
      <w:r>
        <w:t>SUMMARY OF QUALIFICATIONS</w:t>
      </w:r>
      <w:r w:rsidR="00F870B0">
        <w:t xml:space="preserve"> </w:t>
      </w:r>
    </w:p>
    <w:p w14:paraId="3924BED0" w14:textId="7D2A9D6E" w:rsidR="00F1210E" w:rsidRPr="00F1210E" w:rsidRDefault="00F1210E" w:rsidP="00F1210E">
      <w:pPr>
        <w:numPr>
          <w:ilvl w:val="0"/>
          <w:numId w:val="18"/>
        </w:numPr>
        <w:spacing w:line="240" w:lineRule="auto"/>
        <w:ind w:right="245"/>
        <w:textAlignment w:val="baseline"/>
        <w:rPr>
          <w:rFonts w:ascii="Arial" w:hAnsi="Arial" w:cs="Arial"/>
          <w:color w:val="000000"/>
          <w:spacing w:val="0"/>
          <w:sz w:val="23"/>
          <w:szCs w:val="23"/>
          <w:lang w:eastAsia="ja-JP"/>
        </w:rPr>
      </w:pPr>
      <w:r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Experience w</w:t>
      </w:r>
      <w:r w:rsidR="00DE31D3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ith Java, </w:t>
      </w:r>
      <w:r w:rsidR="00DE31D3"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Objective C</w:t>
      </w:r>
      <w:r w:rsidR="00DE31D3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, HTML, CSS, JavaScript,</w:t>
      </w:r>
      <w:r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 jQuery</w:t>
      </w:r>
      <w:r w:rsidR="00DE31D3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, and Git</w:t>
      </w:r>
    </w:p>
    <w:p w14:paraId="2E3FBACF" w14:textId="559DB97A" w:rsidR="00DE31D3" w:rsidRPr="00341CC8" w:rsidRDefault="00341CC8" w:rsidP="00341CC8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pacing w:val="0"/>
          <w:sz w:val="23"/>
          <w:szCs w:val="23"/>
          <w:lang w:eastAsia="ja-JP"/>
        </w:rPr>
      </w:pPr>
      <w:r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K</w:t>
      </w:r>
      <w:r w:rsidR="00DE31D3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nowledge of MySQL, MSSQL,</w:t>
      </w:r>
      <w:r w:rsidR="003E6917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 </w:t>
      </w:r>
      <w:r w:rsidR="003E6917"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Microsoft Office</w:t>
      </w:r>
      <w:r w:rsidR="003E6917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,</w:t>
      </w:r>
      <w:r w:rsidR="00DE31D3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 </w:t>
      </w:r>
      <w:r w:rsidR="00F1210E"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Bootstrap</w:t>
      </w:r>
      <w:r w:rsidR="00CC3CF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, PHP</w:t>
      </w:r>
      <w:r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, Game Programming, </w:t>
      </w:r>
      <w:r w:rsidRPr="00341CC8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Web Application Security, Cybersecurity and Networking concepts. </w:t>
      </w:r>
    </w:p>
    <w:p w14:paraId="51B90A0D" w14:textId="5DEE5490" w:rsidR="00F1210E" w:rsidRPr="00F1210E" w:rsidRDefault="00F1210E" w:rsidP="00F1210E">
      <w:pPr>
        <w:numPr>
          <w:ilvl w:val="0"/>
          <w:numId w:val="18"/>
        </w:numPr>
        <w:spacing w:line="240" w:lineRule="auto"/>
        <w:ind w:right="245"/>
        <w:textAlignment w:val="baseline"/>
        <w:rPr>
          <w:rFonts w:ascii="Arial" w:hAnsi="Arial" w:cs="Arial"/>
          <w:color w:val="000000"/>
          <w:spacing w:val="0"/>
          <w:sz w:val="23"/>
          <w:szCs w:val="23"/>
          <w:lang w:eastAsia="ja-JP"/>
        </w:rPr>
      </w:pPr>
      <w:r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Search Engine Optimization concepts and tools including Google Analytics and Key word research</w:t>
      </w:r>
    </w:p>
    <w:p w14:paraId="1EE15570" w14:textId="7686F682" w:rsidR="00341CC8" w:rsidRPr="009A398A" w:rsidRDefault="00F1210E" w:rsidP="009A398A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pacing w:val="0"/>
          <w:sz w:val="23"/>
          <w:szCs w:val="23"/>
          <w:lang w:eastAsia="ja-JP"/>
        </w:rPr>
      </w:pPr>
      <w:r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>Understanding of Adobe Photoshop CS6, Illustrator CS6, Prototyping, Persona development, User flows,</w:t>
      </w:r>
      <w:r w:rsidR="00DE31D3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 Wireframes, Site maps, Surveys and</w:t>
      </w:r>
      <w:r w:rsidRPr="00F1210E">
        <w:rPr>
          <w:rFonts w:ascii="Calibri" w:hAnsi="Calibri" w:cs="Arial"/>
          <w:color w:val="000000"/>
          <w:spacing w:val="0"/>
          <w:sz w:val="23"/>
          <w:szCs w:val="23"/>
          <w:lang w:eastAsia="ja-JP"/>
        </w:rPr>
        <w:t xml:space="preserve"> User Research</w:t>
      </w:r>
    </w:p>
    <w:p w14:paraId="4637EEC5" w14:textId="77777777" w:rsidR="0069397D" w:rsidRPr="00691948" w:rsidRDefault="0069397D" w:rsidP="00000FD5">
      <w:pPr>
        <w:pStyle w:val="SectionHeading"/>
      </w:pPr>
      <w:r w:rsidRPr="00691948">
        <w:t xml:space="preserve">EDUCATION </w:t>
      </w:r>
    </w:p>
    <w:p w14:paraId="6ACFDA33" w14:textId="3D8B2C0A" w:rsidR="0069397D" w:rsidRPr="00950AA8" w:rsidRDefault="00541A4D" w:rsidP="00316B01">
      <w:pPr>
        <w:pStyle w:val="Institution"/>
        <w:rPr>
          <w:rFonts w:asciiTheme="minorHAnsi" w:hAnsiTheme="minorHAnsi"/>
        </w:rPr>
      </w:pPr>
      <w:r w:rsidRPr="0053233B">
        <w:rPr>
          <w:rStyle w:val="InstitutionBold"/>
        </w:rPr>
        <w:t>University</w:t>
      </w:r>
      <w:r w:rsidRPr="00316B01">
        <w:rPr>
          <w:rStyle w:val="InstitutionBold"/>
        </w:rPr>
        <w:t xml:space="preserve"> of Washington</w:t>
      </w:r>
      <w:r w:rsidR="00DD5213" w:rsidRPr="00316B01">
        <w:rPr>
          <w:rStyle w:val="InstitutionBold"/>
        </w:rPr>
        <w:t>,</w:t>
      </w:r>
      <w:r w:rsidR="00DD5213">
        <w:t xml:space="preserve"> </w:t>
      </w:r>
      <w:r w:rsidR="00E308A6">
        <w:t>Seattle</w:t>
      </w:r>
      <w:r w:rsidR="001168FA">
        <w:t>, WA</w:t>
      </w:r>
      <w:r w:rsidR="006A6D6F" w:rsidRPr="00691948">
        <w:tab/>
      </w:r>
      <w:bookmarkStart w:id="1" w:name="Text30"/>
      <w:r w:rsidR="004457D6" w:rsidRPr="00950AA8">
        <w:rPr>
          <w:rFonts w:asciiTheme="minorHAnsi" w:hAnsiTheme="minorHAnsi"/>
        </w:rPr>
        <w:t xml:space="preserve"> 20</w:t>
      </w:r>
      <w:bookmarkEnd w:id="1"/>
      <w:r w:rsidR="00EE10A2" w:rsidRPr="00950AA8">
        <w:rPr>
          <w:rFonts w:asciiTheme="minorHAnsi" w:hAnsiTheme="minorHAnsi"/>
        </w:rPr>
        <w:t>11</w:t>
      </w:r>
      <w:r w:rsidR="003F3253" w:rsidRPr="00950AA8">
        <w:rPr>
          <w:rFonts w:asciiTheme="minorHAnsi" w:hAnsiTheme="minorHAnsi"/>
        </w:rPr>
        <w:t xml:space="preserve"> </w:t>
      </w:r>
      <w:r w:rsidR="00D047AB" w:rsidRPr="00950AA8">
        <w:rPr>
          <w:rFonts w:asciiTheme="minorHAnsi" w:eastAsia="Batang" w:hAnsiTheme="minorHAnsi"/>
        </w:rPr>
        <w:t>–</w:t>
      </w:r>
      <w:r w:rsidR="00D047AB" w:rsidRPr="00950AA8">
        <w:rPr>
          <w:rFonts w:asciiTheme="minorHAnsi" w:hAnsiTheme="minorHAnsi"/>
        </w:rPr>
        <w:t xml:space="preserve"> </w:t>
      </w:r>
      <w:r w:rsidR="00EE10A2" w:rsidRPr="00950AA8">
        <w:rPr>
          <w:rFonts w:asciiTheme="minorHAnsi" w:hAnsiTheme="minorHAnsi"/>
        </w:rPr>
        <w:t>Present</w:t>
      </w:r>
    </w:p>
    <w:p w14:paraId="42F2C02D" w14:textId="0F58C729" w:rsidR="00657CA7" w:rsidRPr="00950AA8" w:rsidRDefault="004E14B4" w:rsidP="004B44A5">
      <w:pPr>
        <w:pStyle w:val="ResumeBullet"/>
        <w:numPr>
          <w:ilvl w:val="0"/>
          <w:numId w:val="0"/>
        </w:numPr>
        <w:rPr>
          <w:rFonts w:asciiTheme="minorHAnsi" w:hAnsiTheme="minorHAnsi"/>
          <w:i/>
        </w:rPr>
      </w:pPr>
      <w:r w:rsidRPr="00950AA8">
        <w:rPr>
          <w:rFonts w:asciiTheme="minorHAnsi" w:hAnsiTheme="minorHAnsi"/>
          <w:i/>
        </w:rPr>
        <w:t>Bachelor</w:t>
      </w:r>
      <w:r w:rsidR="00F6421E" w:rsidRPr="00950AA8">
        <w:rPr>
          <w:rFonts w:asciiTheme="minorHAnsi" w:hAnsiTheme="minorHAnsi"/>
          <w:i/>
        </w:rPr>
        <w:t xml:space="preserve"> of Science: Informatics Custom Track</w:t>
      </w:r>
      <w:r w:rsidR="004B44A5" w:rsidRPr="00950AA8">
        <w:rPr>
          <w:rFonts w:asciiTheme="minorHAnsi" w:hAnsiTheme="minorHAnsi"/>
          <w:i/>
        </w:rPr>
        <w:t xml:space="preserve">: </w:t>
      </w:r>
      <w:r w:rsidR="004B44A5" w:rsidRPr="00037A0F">
        <w:rPr>
          <w:rFonts w:asciiTheme="minorHAnsi" w:hAnsiTheme="minorHAnsi"/>
          <w:b/>
          <w:i/>
        </w:rPr>
        <w:t>Expected to Graduate</w:t>
      </w:r>
      <w:r w:rsidR="004B44A5" w:rsidRPr="00950AA8">
        <w:rPr>
          <w:rFonts w:asciiTheme="minorHAnsi" w:hAnsiTheme="minorHAnsi"/>
          <w:i/>
        </w:rPr>
        <w:t xml:space="preserve"> </w:t>
      </w:r>
      <w:r w:rsidR="004B44A5" w:rsidRPr="00037A0F">
        <w:rPr>
          <w:rFonts w:asciiTheme="minorHAnsi" w:hAnsiTheme="minorHAnsi"/>
          <w:b/>
          <w:i/>
        </w:rPr>
        <w:t>June 2014</w:t>
      </w:r>
    </w:p>
    <w:p w14:paraId="76C10BFF" w14:textId="2E00D299" w:rsidR="00BB7A2E" w:rsidRPr="00EA1C74" w:rsidRDefault="00C46885" w:rsidP="00C309F4">
      <w:pPr>
        <w:pStyle w:val="ResumeBullet"/>
        <w:numPr>
          <w:ilvl w:val="0"/>
          <w:numId w:val="13"/>
        </w:numP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</w:pPr>
      <w:r w:rsidRPr="00EA1C74">
        <w:rPr>
          <w:rFonts w:asciiTheme="minorHAnsi" w:hAnsiTheme="minorHAnsi"/>
        </w:rPr>
        <w:t>3.</w:t>
      </w:r>
      <w:r w:rsidR="008F7234" w:rsidRPr="00EA1C74">
        <w:rPr>
          <w:rFonts w:asciiTheme="minorHAnsi" w:hAnsiTheme="minorHAnsi"/>
        </w:rPr>
        <w:t>6</w:t>
      </w:r>
      <w:r w:rsidR="00E64BD6">
        <w:rPr>
          <w:rFonts w:asciiTheme="minorHAnsi" w:hAnsiTheme="minorHAnsi"/>
        </w:rPr>
        <w:t>5</w:t>
      </w:r>
      <w:r w:rsidRPr="00EA1C74">
        <w:rPr>
          <w:rFonts w:asciiTheme="minorHAnsi" w:hAnsiTheme="minorHAnsi"/>
        </w:rPr>
        <w:t xml:space="preserve"> GPA</w:t>
      </w:r>
      <w:bookmarkStart w:id="2" w:name="Text31"/>
    </w:p>
    <w:p w14:paraId="18A10C27" w14:textId="5245EC0F" w:rsidR="0069397D" w:rsidRPr="00950AA8" w:rsidRDefault="00CF0AC5" w:rsidP="00316B01">
      <w:pPr>
        <w:pStyle w:val="Institution"/>
        <w:rPr>
          <w:rFonts w:asciiTheme="minorHAnsi" w:eastAsia="Batang" w:hAnsiTheme="minorHAnsi"/>
        </w:rPr>
      </w:pPr>
      <w:r>
        <w:rPr>
          <w:rStyle w:val="InstitutionBold"/>
        </w:rPr>
        <w:t>Highline Community College</w:t>
      </w:r>
      <w:r w:rsidR="00DD5213" w:rsidRPr="00316B01">
        <w:rPr>
          <w:rStyle w:val="InstitutionBold"/>
          <w:rFonts w:eastAsia="Batang"/>
        </w:rPr>
        <w:t xml:space="preserve">, </w:t>
      </w:r>
      <w:bookmarkEnd w:id="2"/>
      <w:r>
        <w:rPr>
          <w:rFonts w:eastAsia="Batang"/>
        </w:rPr>
        <w:t>Des Moines, WA</w:t>
      </w:r>
      <w:r w:rsidR="00347281">
        <w:rPr>
          <w:rFonts w:eastAsia="Batang"/>
        </w:rPr>
        <w:tab/>
      </w:r>
      <w:r w:rsidR="00EE10A2" w:rsidRPr="00950AA8">
        <w:rPr>
          <w:rFonts w:asciiTheme="minorHAnsi" w:eastAsia="Batang" w:hAnsiTheme="minorHAnsi"/>
          <w:iCs/>
        </w:rPr>
        <w:t>2010</w:t>
      </w:r>
      <w:r w:rsidR="00D047AB" w:rsidRPr="00950AA8">
        <w:rPr>
          <w:rFonts w:asciiTheme="minorHAnsi" w:eastAsia="Batang" w:hAnsiTheme="minorHAnsi"/>
          <w:iCs/>
        </w:rPr>
        <w:t xml:space="preserve"> </w:t>
      </w:r>
      <w:r w:rsidR="00D047AB" w:rsidRPr="00950AA8">
        <w:rPr>
          <w:rFonts w:asciiTheme="minorHAnsi" w:eastAsia="Batang" w:hAnsiTheme="minorHAnsi"/>
        </w:rPr>
        <w:t>–</w:t>
      </w:r>
      <w:r w:rsidR="00D047AB" w:rsidRPr="00950AA8">
        <w:rPr>
          <w:rFonts w:asciiTheme="minorHAnsi" w:eastAsia="Batang" w:hAnsiTheme="minorHAnsi"/>
          <w:iCs/>
        </w:rPr>
        <w:t xml:space="preserve"> </w:t>
      </w:r>
      <w:r w:rsidR="00EE10A2" w:rsidRPr="00950AA8">
        <w:rPr>
          <w:rFonts w:asciiTheme="minorHAnsi" w:eastAsia="Batang" w:hAnsiTheme="minorHAnsi"/>
          <w:iCs/>
        </w:rPr>
        <w:t>2011</w:t>
      </w:r>
    </w:p>
    <w:p w14:paraId="755C0071" w14:textId="64667614" w:rsidR="0055784A" w:rsidRPr="00950AA8" w:rsidRDefault="00F30C60" w:rsidP="001D79C1">
      <w:pPr>
        <w:pStyle w:val="Degree"/>
        <w:rPr>
          <w:rFonts w:asciiTheme="minorHAnsi" w:hAnsiTheme="minorHAnsi"/>
        </w:rPr>
      </w:pPr>
      <w:bookmarkStart w:id="3" w:name="Text9"/>
      <w:r w:rsidRPr="00950AA8">
        <w:rPr>
          <w:rFonts w:asciiTheme="minorHAnsi" w:hAnsiTheme="minorHAnsi"/>
        </w:rPr>
        <w:t>Associate</w:t>
      </w:r>
      <w:r w:rsidR="005E0576" w:rsidRPr="00950AA8">
        <w:rPr>
          <w:rFonts w:asciiTheme="minorHAnsi" w:hAnsiTheme="minorHAnsi"/>
        </w:rPr>
        <w:t xml:space="preserve"> of Arts: Emphasis in Math</w:t>
      </w:r>
      <w:bookmarkStart w:id="4" w:name="Text10"/>
      <w:bookmarkEnd w:id="3"/>
    </w:p>
    <w:p w14:paraId="49F46B4A" w14:textId="3126247B" w:rsidR="00EA1C74" w:rsidRPr="00EA1C74" w:rsidRDefault="0055784A" w:rsidP="00EA1C74">
      <w:pPr>
        <w:pStyle w:val="ResumeBullet"/>
        <w:numPr>
          <w:ilvl w:val="0"/>
          <w:numId w:val="13"/>
        </w:numPr>
        <w:rPr>
          <w:rFonts w:asciiTheme="minorHAnsi" w:hAnsiTheme="minorHAnsi"/>
        </w:rPr>
      </w:pPr>
      <w:r w:rsidRPr="00EA1C74">
        <w:rPr>
          <w:rFonts w:asciiTheme="minorHAnsi" w:hAnsiTheme="minorHAnsi"/>
        </w:rPr>
        <w:t xml:space="preserve">3.45 </w:t>
      </w:r>
      <w:r w:rsidR="00F8045D" w:rsidRPr="00EA1C74">
        <w:rPr>
          <w:rFonts w:asciiTheme="minorHAnsi" w:hAnsiTheme="minorHAnsi"/>
        </w:rPr>
        <w:t>GPA</w:t>
      </w:r>
    </w:p>
    <w:p w14:paraId="5A9F3CCF" w14:textId="06B65FE8" w:rsidR="00F8045D" w:rsidRPr="00950AA8" w:rsidRDefault="00E308A6" w:rsidP="00F8045D">
      <w:pPr>
        <w:pStyle w:val="ResumeBullet"/>
        <w:numPr>
          <w:ilvl w:val="0"/>
          <w:numId w:val="0"/>
        </w:numPr>
        <w:rPr>
          <w:rFonts w:asciiTheme="minorHAnsi" w:hAnsiTheme="minorHAnsi"/>
        </w:rPr>
      </w:pPr>
      <w:r>
        <w:rPr>
          <w:rStyle w:val="InstitutionBold"/>
        </w:rPr>
        <w:t>Kent Meridian High School</w:t>
      </w:r>
      <w:r w:rsidR="00F8045D" w:rsidRPr="00E52E6C">
        <w:rPr>
          <w:b/>
        </w:rPr>
        <w:t>,</w:t>
      </w:r>
      <w:r w:rsidR="00F8045D" w:rsidRPr="00E308A6">
        <w:t xml:space="preserve"> </w:t>
      </w:r>
      <w:r w:rsidR="00D047AB">
        <w:t>Kent, WA</w:t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>
        <w:tab/>
      </w:r>
      <w:r w:rsidR="00D047AB" w:rsidRPr="00950AA8">
        <w:rPr>
          <w:rFonts w:asciiTheme="minorHAnsi" w:hAnsiTheme="minorHAnsi"/>
        </w:rPr>
        <w:t xml:space="preserve">      </w:t>
      </w:r>
      <w:r w:rsidR="00347281">
        <w:rPr>
          <w:rFonts w:asciiTheme="minorHAnsi" w:hAnsiTheme="minorHAnsi"/>
        </w:rPr>
        <w:t xml:space="preserve"> </w:t>
      </w:r>
      <w:r w:rsidR="00D047AB" w:rsidRPr="00950AA8">
        <w:rPr>
          <w:rFonts w:asciiTheme="minorHAnsi" w:hAnsiTheme="minorHAnsi"/>
        </w:rPr>
        <w:t xml:space="preserve">  2007 – </w:t>
      </w:r>
      <w:r w:rsidRPr="00950AA8">
        <w:rPr>
          <w:rFonts w:asciiTheme="minorHAnsi" w:hAnsiTheme="minorHAnsi"/>
        </w:rPr>
        <w:t>2011</w:t>
      </w:r>
    </w:p>
    <w:p w14:paraId="29ECB06F" w14:textId="0B8C713D" w:rsidR="005871DE" w:rsidRPr="00950AA8" w:rsidRDefault="005871DE" w:rsidP="0079008E">
      <w:pPr>
        <w:pStyle w:val="ResumeBullet"/>
        <w:numPr>
          <w:ilvl w:val="0"/>
          <w:numId w:val="0"/>
        </w:numPr>
        <w:tabs>
          <w:tab w:val="left" w:pos="2941"/>
        </w:tabs>
        <w:rPr>
          <w:rFonts w:asciiTheme="minorHAnsi" w:hAnsiTheme="minorHAnsi"/>
          <w:i/>
        </w:rPr>
      </w:pPr>
      <w:r w:rsidRPr="00950AA8">
        <w:rPr>
          <w:rFonts w:asciiTheme="minorHAnsi" w:hAnsiTheme="minorHAnsi"/>
          <w:i/>
        </w:rPr>
        <w:t>High School Diploma</w:t>
      </w:r>
      <w:r w:rsidR="0079008E" w:rsidRPr="00950AA8">
        <w:rPr>
          <w:rFonts w:asciiTheme="minorHAnsi" w:hAnsiTheme="minorHAnsi"/>
          <w:i/>
        </w:rPr>
        <w:tab/>
      </w:r>
    </w:p>
    <w:p w14:paraId="783966FD" w14:textId="77777777" w:rsidR="00F8045D" w:rsidRPr="00EA1C74" w:rsidRDefault="003818EA" w:rsidP="00C309F4">
      <w:pPr>
        <w:pStyle w:val="ResumeBullet"/>
        <w:numPr>
          <w:ilvl w:val="0"/>
          <w:numId w:val="12"/>
        </w:numPr>
        <w:rPr>
          <w:rFonts w:asciiTheme="minorHAnsi" w:hAnsiTheme="minorHAnsi"/>
        </w:rPr>
      </w:pPr>
      <w:r w:rsidRPr="00EA1C74">
        <w:rPr>
          <w:rFonts w:asciiTheme="minorHAnsi" w:hAnsiTheme="minorHAnsi"/>
        </w:rPr>
        <w:t>3.7</w:t>
      </w:r>
      <w:r w:rsidR="0055784A" w:rsidRPr="00EA1C74">
        <w:rPr>
          <w:rFonts w:asciiTheme="minorHAnsi" w:hAnsiTheme="minorHAnsi"/>
        </w:rPr>
        <w:t xml:space="preserve"> </w:t>
      </w:r>
      <w:r w:rsidR="00F8045D" w:rsidRPr="00EA1C74">
        <w:rPr>
          <w:rFonts w:asciiTheme="minorHAnsi" w:hAnsiTheme="minorHAnsi"/>
        </w:rPr>
        <w:t>GPA</w:t>
      </w:r>
    </w:p>
    <w:p w14:paraId="18B24400" w14:textId="770604D7" w:rsidR="00F1210E" w:rsidRPr="00F1210E" w:rsidRDefault="00E43E3C" w:rsidP="00F1210E">
      <w:pPr>
        <w:pStyle w:val="ResumeBullet"/>
        <w:numPr>
          <w:ilvl w:val="0"/>
          <w:numId w:val="12"/>
        </w:numPr>
        <w:rPr>
          <w:rFonts w:asciiTheme="minorHAnsi" w:hAnsiTheme="minorHAnsi"/>
        </w:rPr>
      </w:pPr>
      <w:r w:rsidRPr="00EA1C74">
        <w:rPr>
          <w:rFonts w:asciiTheme="minorHAnsi" w:hAnsiTheme="minorHAnsi"/>
        </w:rPr>
        <w:t>Running Start Program</w:t>
      </w:r>
      <w:r w:rsidR="004E35F0" w:rsidRPr="00EA1C74">
        <w:rPr>
          <w:rFonts w:asciiTheme="minorHAnsi" w:hAnsiTheme="minorHAnsi"/>
        </w:rPr>
        <w:t xml:space="preserve">: </w:t>
      </w:r>
      <w:r w:rsidR="00E308A6" w:rsidRPr="00EA1C74">
        <w:rPr>
          <w:rFonts w:asciiTheme="minorHAnsi" w:hAnsiTheme="minorHAnsi"/>
        </w:rPr>
        <w:t>Dual enrollment</w:t>
      </w:r>
      <w:r w:rsidR="004E35F0" w:rsidRPr="00EA1C74">
        <w:rPr>
          <w:rFonts w:asciiTheme="minorHAnsi" w:hAnsiTheme="minorHAnsi"/>
        </w:rPr>
        <w:t xml:space="preserve"> </w:t>
      </w:r>
      <w:r w:rsidR="005A60CF" w:rsidRPr="00EA1C74">
        <w:rPr>
          <w:rFonts w:asciiTheme="minorHAnsi" w:hAnsiTheme="minorHAnsi"/>
        </w:rPr>
        <w:t>Highline</w:t>
      </w:r>
      <w:r w:rsidR="002E362B" w:rsidRPr="00EA1C74">
        <w:rPr>
          <w:rFonts w:asciiTheme="minorHAnsi" w:hAnsiTheme="minorHAnsi"/>
        </w:rPr>
        <w:t xml:space="preserve"> </w:t>
      </w:r>
      <w:r w:rsidR="00E308A6" w:rsidRPr="00EA1C74">
        <w:rPr>
          <w:rFonts w:asciiTheme="minorHAnsi" w:hAnsiTheme="minorHAnsi"/>
        </w:rPr>
        <w:t>C</w:t>
      </w:r>
      <w:r w:rsidR="002E362B" w:rsidRPr="00EA1C74">
        <w:rPr>
          <w:rFonts w:asciiTheme="minorHAnsi" w:hAnsiTheme="minorHAnsi"/>
        </w:rPr>
        <w:t xml:space="preserve">ommunity </w:t>
      </w:r>
      <w:r w:rsidR="00E308A6" w:rsidRPr="00EA1C74">
        <w:rPr>
          <w:rFonts w:asciiTheme="minorHAnsi" w:hAnsiTheme="minorHAnsi"/>
        </w:rPr>
        <w:t>C</w:t>
      </w:r>
      <w:r w:rsidR="002E362B" w:rsidRPr="00EA1C74">
        <w:rPr>
          <w:rFonts w:asciiTheme="minorHAnsi" w:hAnsiTheme="minorHAnsi"/>
        </w:rPr>
        <w:t>ollege for 11</w:t>
      </w:r>
      <w:r w:rsidR="002E362B" w:rsidRPr="00EA1C74">
        <w:rPr>
          <w:rFonts w:asciiTheme="minorHAnsi" w:hAnsiTheme="minorHAnsi"/>
          <w:vertAlign w:val="superscript"/>
        </w:rPr>
        <w:t>th</w:t>
      </w:r>
      <w:r w:rsidR="002E362B" w:rsidRPr="00EA1C74">
        <w:rPr>
          <w:rFonts w:asciiTheme="minorHAnsi" w:hAnsiTheme="minorHAnsi"/>
        </w:rPr>
        <w:t xml:space="preserve"> and 12</w:t>
      </w:r>
      <w:r w:rsidR="002E362B" w:rsidRPr="00EA1C74">
        <w:rPr>
          <w:rFonts w:asciiTheme="minorHAnsi" w:hAnsiTheme="minorHAnsi"/>
          <w:vertAlign w:val="superscript"/>
        </w:rPr>
        <w:t>th</w:t>
      </w:r>
      <w:r w:rsidR="005B5C74" w:rsidRPr="00EA1C74">
        <w:rPr>
          <w:rFonts w:asciiTheme="minorHAnsi" w:hAnsiTheme="minorHAnsi"/>
        </w:rPr>
        <w:t xml:space="preserve"> grade</w:t>
      </w:r>
    </w:p>
    <w:p w14:paraId="10C0DF3B" w14:textId="77777777" w:rsidR="00F1210E" w:rsidRPr="0053233B" w:rsidRDefault="00F1210E" w:rsidP="00F1210E">
      <w:pPr>
        <w:pStyle w:val="SectionHeading"/>
      </w:pPr>
      <w:r>
        <w:t>PROJECTS</w:t>
      </w:r>
    </w:p>
    <w:p w14:paraId="5240A5BC" w14:textId="403A0043" w:rsidR="00F1210E" w:rsidRPr="00563D30" w:rsidRDefault="00F1210E" w:rsidP="00F1210E">
      <w:pPr>
        <w:pStyle w:val="Institution"/>
        <w:rPr>
          <w:b/>
          <w:bCs/>
          <w:smallCaps/>
        </w:rPr>
      </w:pPr>
      <w:r>
        <w:rPr>
          <w:rStyle w:val="InstitutionBold"/>
        </w:rPr>
        <w:t>Parking Application Capstone</w:t>
      </w:r>
      <w:r w:rsidR="00DE31D3">
        <w:rPr>
          <w:rFonts w:asciiTheme="minorHAnsi" w:hAnsiTheme="minorHAnsi"/>
        </w:rPr>
        <w:t>: iPhone App</w:t>
      </w:r>
      <w:r>
        <w:rPr>
          <w:rFonts w:asciiTheme="minorHAnsi" w:hAnsiTheme="minorHAnsi"/>
        </w:rPr>
        <w:tab/>
      </w:r>
      <w:r w:rsidRPr="00950AA8">
        <w:rPr>
          <w:rFonts w:asciiTheme="minorHAnsi" w:hAnsiTheme="minorHAnsi"/>
        </w:rPr>
        <w:t xml:space="preserve">  January 2014 – Present</w:t>
      </w:r>
    </w:p>
    <w:p w14:paraId="15230C32" w14:textId="77777777" w:rsidR="00F1210E" w:rsidRPr="00EA1C74" w:rsidRDefault="00F1210E" w:rsidP="00F1210E">
      <w:pPr>
        <w:pStyle w:val="ResumeBullet"/>
        <w:numPr>
          <w:ilvl w:val="0"/>
          <w:numId w:val="17"/>
        </w:numPr>
        <w:rPr>
          <w:rFonts w:asciiTheme="minorHAnsi" w:hAnsiTheme="minorHAnsi"/>
        </w:rPr>
      </w:pPr>
      <w:r w:rsidRPr="00EA1C74">
        <w:rPr>
          <w:rFonts w:asciiTheme="minorHAnsi" w:hAnsiTheme="minorHAnsi"/>
        </w:rPr>
        <w:t>Currently working with a team to help create a parking application for Seattle</w:t>
      </w:r>
    </w:p>
    <w:p w14:paraId="7C97870B" w14:textId="77777777" w:rsidR="00F1210E" w:rsidRPr="00E64BD6" w:rsidRDefault="00F1210E" w:rsidP="00F1210E">
      <w:pPr>
        <w:pStyle w:val="ResumeBullet"/>
        <w:numPr>
          <w:ilvl w:val="0"/>
          <w:numId w:val="17"/>
        </w:numP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</w:pPr>
      <w:r w:rsidRPr="00EA1C74"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 xml:space="preserve">We </w:t>
      </w:r>
      <w:r w:rsidRPr="00563D30"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 xml:space="preserve">will </w:t>
      </w:r>
      <w: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>make this App for the iPhone in Objective C and get the data using JSON</w:t>
      </w:r>
    </w:p>
    <w:p w14:paraId="5C24A9A1" w14:textId="1A12F769" w:rsidR="00F1210E" w:rsidRDefault="00DE31D3" w:rsidP="00F1210E">
      <w:pPr>
        <w:pStyle w:val="ResumeBullet"/>
        <w:numPr>
          <w:ilvl w:val="0"/>
          <w:numId w:val="0"/>
        </w:numPr>
        <w:rPr>
          <w:rFonts w:asciiTheme="minorHAnsi" w:hAnsiTheme="minorHAnsi"/>
        </w:rPr>
      </w:pPr>
      <w:r>
        <w:rPr>
          <w:rStyle w:val="InstitutionBold"/>
          <w:rFonts w:asciiTheme="majorHAnsi" w:hAnsiTheme="majorHAnsi"/>
        </w:rPr>
        <w:t xml:space="preserve">CryptoMasters:  </w:t>
      </w:r>
      <w:r w:rsidR="00F1210E" w:rsidRPr="00563D30">
        <w:rPr>
          <w:rStyle w:val="InstitutionBold"/>
          <w:rFonts w:asciiTheme="majorHAnsi" w:hAnsiTheme="majorHAnsi"/>
        </w:rPr>
        <w:t>i</w:t>
      </w:r>
      <w:r w:rsidR="00F1210E">
        <w:rPr>
          <w:rStyle w:val="InstitutionBold"/>
        </w:rPr>
        <w:t>Phone Cryptocurrency Ticker</w:t>
      </w:r>
      <w:r w:rsidR="00F1210E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</w:t>
      </w:r>
      <w:r w:rsidR="00F1210E">
        <w:rPr>
          <w:rFonts w:asciiTheme="minorHAnsi" w:hAnsiTheme="minorHAnsi"/>
        </w:rPr>
        <w:t xml:space="preserve">  February</w:t>
      </w:r>
      <w:r w:rsidR="00F1210E" w:rsidRPr="00950AA8">
        <w:rPr>
          <w:rFonts w:asciiTheme="minorHAnsi" w:hAnsiTheme="minorHAnsi"/>
        </w:rPr>
        <w:t xml:space="preserve"> 2014 – </w:t>
      </w:r>
      <w:r w:rsidR="00F1210E">
        <w:rPr>
          <w:rFonts w:asciiTheme="minorHAnsi" w:hAnsiTheme="minorHAnsi"/>
        </w:rPr>
        <w:t>April 2014</w:t>
      </w:r>
    </w:p>
    <w:p w14:paraId="058C706A" w14:textId="435465F8" w:rsidR="00F1210E" w:rsidRDefault="00B64D8C" w:rsidP="00F1210E">
      <w:pPr>
        <w:pStyle w:val="ResumeBullet"/>
        <w:numPr>
          <w:ilvl w:val="0"/>
          <w:numId w:val="17"/>
        </w:numP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</w:pPr>
      <w: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>Worked</w:t>
      </w:r>
      <w:r w:rsidR="00F1210E"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 xml:space="preserve"> with a team to create an Application to track Cryptocurrency prices</w:t>
      </w:r>
    </w:p>
    <w:p w14:paraId="77C14DB3" w14:textId="08DE7041" w:rsidR="00F1210E" w:rsidRPr="00563D30" w:rsidRDefault="00B64D8C" w:rsidP="00F1210E">
      <w:pPr>
        <w:pStyle w:val="ResumeBullet"/>
        <w:numPr>
          <w:ilvl w:val="0"/>
          <w:numId w:val="17"/>
        </w:numP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</w:pPr>
      <w: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>Was</w:t>
      </w:r>
      <w:r w:rsidR="00F1210E"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 xml:space="preserve"> written in Objective C for iPhone and iPad</w:t>
      </w:r>
    </w:p>
    <w:p w14:paraId="4DCEB8E6" w14:textId="77777777" w:rsidR="00F1210E" w:rsidRPr="00037A0F" w:rsidRDefault="00F1210E" w:rsidP="00F1210E">
      <w:pPr>
        <w:pStyle w:val="ResumeBullet"/>
        <w:numPr>
          <w:ilvl w:val="0"/>
          <w:numId w:val="0"/>
        </w:numPr>
        <w:rPr>
          <w:rStyle w:val="InstitutionBold"/>
          <w:rFonts w:asciiTheme="minorHAnsi" w:hAnsiTheme="minorHAnsi"/>
          <w:b w:val="0"/>
          <w:bCs w:val="0"/>
          <w:i/>
          <w:smallCaps w:val="0"/>
          <w:spacing w:val="-4"/>
        </w:rPr>
      </w:pPr>
      <w:r>
        <w:rPr>
          <w:rStyle w:val="InstitutionBold"/>
        </w:rPr>
        <w:t>Mobile Twitter</w:t>
      </w:r>
      <w:r w:rsidRPr="00950AA8">
        <w:rPr>
          <w:rFonts w:asciiTheme="minorHAnsi" w:hAnsiTheme="minorHAnsi"/>
        </w:rPr>
        <w:t xml:space="preserve">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50AA8">
        <w:rPr>
          <w:rFonts w:asciiTheme="minorHAnsi" w:hAnsiTheme="minorHAnsi"/>
        </w:rPr>
        <w:t>April – June 2013</w:t>
      </w:r>
    </w:p>
    <w:p w14:paraId="0E98268D" w14:textId="6CA1110B" w:rsidR="00F1210E" w:rsidRPr="00EA1C74" w:rsidRDefault="00F1210E" w:rsidP="00F1210E">
      <w:pPr>
        <w:pStyle w:val="ResumeBullet"/>
        <w:numPr>
          <w:ilvl w:val="0"/>
          <w:numId w:val="17"/>
        </w:numPr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</w:pPr>
      <w:r w:rsidRPr="00EA1C74">
        <w:rPr>
          <w:rFonts w:asciiTheme="minorHAnsi" w:hAnsiTheme="minorHAnsi"/>
        </w:rPr>
        <w:t>Designed the front and back end of a Mobile Twitter</w:t>
      </w:r>
      <w:r w:rsidR="004D5C85">
        <w:rPr>
          <w:rFonts w:asciiTheme="minorHAnsi" w:hAnsiTheme="minorHAnsi"/>
        </w:rPr>
        <w:t xml:space="preserve"> Site</w:t>
      </w:r>
      <w:bookmarkStart w:id="5" w:name="_GoBack"/>
      <w:bookmarkEnd w:id="5"/>
      <w:r w:rsidRPr="00EA1C74">
        <w:rPr>
          <w:rFonts w:asciiTheme="minorHAnsi" w:hAnsiTheme="minorHAnsi"/>
        </w:rPr>
        <w:t xml:space="preserve"> using PHP, MySQL, and jQuery Mobile</w:t>
      </w:r>
    </w:p>
    <w:p w14:paraId="7E0B9E46" w14:textId="77777777" w:rsidR="00F1210E" w:rsidRPr="00037A0F" w:rsidRDefault="00F1210E" w:rsidP="00F1210E">
      <w:pPr>
        <w:pStyle w:val="Institution"/>
        <w:rPr>
          <w:bCs/>
          <w:smallCaps/>
        </w:rPr>
      </w:pPr>
      <w:r>
        <w:rPr>
          <w:rStyle w:val="InstitutionBold"/>
        </w:rPr>
        <w:t>Online Store Applet</w:t>
      </w:r>
      <w:r w:rsidRPr="00950AA8">
        <w:rPr>
          <w:rFonts w:asciiTheme="minorHAnsi" w:hAnsiTheme="minorHAnsi"/>
          <w:i/>
        </w:rPr>
        <w:t xml:space="preserve">   </w:t>
      </w:r>
      <w:r>
        <w:rPr>
          <w:rFonts w:asciiTheme="minorHAnsi" w:hAnsiTheme="minorHAnsi"/>
          <w:i/>
        </w:rPr>
        <w:tab/>
      </w:r>
      <w:r w:rsidRPr="00950AA8">
        <w:rPr>
          <w:rFonts w:asciiTheme="minorHAnsi" w:hAnsiTheme="minorHAnsi"/>
        </w:rPr>
        <w:t xml:space="preserve">February – March </w:t>
      </w:r>
      <w:r w:rsidRPr="00950AA8">
        <w:rPr>
          <w:rFonts w:asciiTheme="minorHAnsi" w:hAnsiTheme="minorHAnsi"/>
          <w:iCs/>
        </w:rPr>
        <w:t>2013</w:t>
      </w:r>
    </w:p>
    <w:p w14:paraId="1EC3E655" w14:textId="77777777" w:rsidR="00F1210E" w:rsidRPr="00EA1C74" w:rsidRDefault="00F1210E" w:rsidP="00F1210E">
      <w:pPr>
        <w:pStyle w:val="ResumeBullet"/>
        <w:numPr>
          <w:ilvl w:val="0"/>
          <w:numId w:val="13"/>
        </w:numPr>
        <w:rPr>
          <w:rFonts w:asciiTheme="minorHAnsi" w:hAnsiTheme="minorHAnsi"/>
        </w:rPr>
      </w:pPr>
      <w:r w:rsidRPr="00EA1C74">
        <w:rPr>
          <w:rFonts w:asciiTheme="minorHAnsi" w:hAnsiTheme="minorHAnsi"/>
        </w:rPr>
        <w:t>Integrated Java with MSSQL to show items, reviews, and orders from a database</w:t>
      </w:r>
    </w:p>
    <w:p w14:paraId="5C680AF1" w14:textId="77777777" w:rsidR="00F1210E" w:rsidRPr="00563D30" w:rsidRDefault="00F1210E" w:rsidP="00F1210E">
      <w:pPr>
        <w:pStyle w:val="ResumeBullet"/>
        <w:numPr>
          <w:ilvl w:val="0"/>
          <w:numId w:val="0"/>
        </w:numPr>
        <w:rPr>
          <w:rFonts w:asciiTheme="minorHAnsi" w:hAnsiTheme="minorHAnsi"/>
          <w:i/>
        </w:rPr>
      </w:pPr>
      <w:r>
        <w:rPr>
          <w:rStyle w:val="InstitutionBold"/>
        </w:rPr>
        <w:t>Yelp Mobile App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</w:t>
      </w:r>
      <w:r w:rsidRPr="00950AA8">
        <w:rPr>
          <w:rFonts w:asciiTheme="minorHAnsi" w:hAnsiTheme="minorHAnsi"/>
        </w:rPr>
        <w:t>September – December 2012</w:t>
      </w:r>
    </w:p>
    <w:p w14:paraId="09E77D5C" w14:textId="4DB9EE76" w:rsidR="00F1210E" w:rsidRPr="00DE31D3" w:rsidRDefault="00F1210E" w:rsidP="00DE31D3">
      <w:pPr>
        <w:pStyle w:val="ResumeBullet"/>
        <w:numPr>
          <w:ilvl w:val="0"/>
          <w:numId w:val="13"/>
        </w:numPr>
        <w:rPr>
          <w:rFonts w:asciiTheme="minorHAnsi" w:hAnsiTheme="minorHAnsi"/>
        </w:rPr>
      </w:pPr>
      <w:r w:rsidRPr="00EA1C74">
        <w:rPr>
          <w:rStyle w:val="InstitutionBold"/>
          <w:rFonts w:asciiTheme="minorHAnsi" w:hAnsiTheme="minorHAnsi"/>
          <w:b w:val="0"/>
          <w:bCs w:val="0"/>
          <w:smallCaps w:val="0"/>
          <w:spacing w:val="-4"/>
        </w:rPr>
        <w:t>Built the application using AJAX, JSON, jQuery Mobile, Yelp API, and the Google Maps API</w:t>
      </w:r>
    </w:p>
    <w:bookmarkEnd w:id="4"/>
    <w:p w14:paraId="6C20F178" w14:textId="72539C4E" w:rsidR="0069397D" w:rsidRPr="00691948" w:rsidRDefault="00C82D70" w:rsidP="00000FD5">
      <w:pPr>
        <w:pStyle w:val="SectionHeading"/>
        <w:rPr>
          <w:rFonts w:eastAsia="Batang"/>
        </w:rPr>
      </w:pPr>
      <w:r>
        <w:t xml:space="preserve">JOB </w:t>
      </w:r>
      <w:r w:rsidR="0069397D" w:rsidRPr="00691948">
        <w:t>EXPERIENCE</w:t>
      </w:r>
    </w:p>
    <w:p w14:paraId="28786AAC" w14:textId="412B849C" w:rsidR="008F7234" w:rsidRPr="008F7234" w:rsidRDefault="00120EC8" w:rsidP="008F7234">
      <w:pPr>
        <w:pStyle w:val="Institution"/>
        <w:rPr>
          <w:rFonts w:eastAsia="Batang"/>
        </w:rPr>
      </w:pPr>
      <w:r>
        <w:rPr>
          <w:rStyle w:val="InstitutionBold"/>
          <w:rFonts w:eastAsia="Batang"/>
        </w:rPr>
        <w:t>University of Washington information Technologies</w:t>
      </w:r>
      <w:r w:rsidR="00DA36F4">
        <w:rPr>
          <w:rStyle w:val="InstitutionBold"/>
          <w:rFonts w:eastAsia="Batang"/>
        </w:rPr>
        <w:t xml:space="preserve">, </w:t>
      </w:r>
      <w:r w:rsidR="00DA36F4" w:rsidRPr="00044A6A">
        <w:rPr>
          <w:rStyle w:val="InstitutionBold"/>
          <w:rFonts w:eastAsia="Batang"/>
          <w:b w:val="0"/>
        </w:rPr>
        <w:t>Seattle, WA</w:t>
      </w:r>
      <w:r w:rsidR="008550C1">
        <w:rPr>
          <w:rStyle w:val="InstitutionBold"/>
          <w:rFonts w:eastAsia="Batang"/>
        </w:rPr>
        <w:t xml:space="preserve"> </w:t>
      </w:r>
      <w:r w:rsidR="0069397D" w:rsidRPr="00691948">
        <w:rPr>
          <w:rFonts w:eastAsia="Batang"/>
        </w:rPr>
        <w:tab/>
      </w:r>
      <w:r w:rsidR="00021F6F" w:rsidRPr="00950AA8">
        <w:rPr>
          <w:rFonts w:asciiTheme="minorHAnsi" w:eastAsia="Batang" w:hAnsiTheme="minorHAnsi"/>
        </w:rPr>
        <w:t xml:space="preserve">April </w:t>
      </w:r>
      <w:r w:rsidR="003F3253" w:rsidRPr="00950AA8">
        <w:rPr>
          <w:rFonts w:asciiTheme="minorHAnsi" w:eastAsia="Batang" w:hAnsiTheme="minorHAnsi"/>
        </w:rPr>
        <w:t xml:space="preserve">2012 </w:t>
      </w:r>
      <w:r w:rsidR="003F3253" w:rsidRPr="00950AA8">
        <w:rPr>
          <w:rFonts w:asciiTheme="minorHAnsi" w:hAnsiTheme="minorHAnsi"/>
        </w:rPr>
        <w:t xml:space="preserve">– </w:t>
      </w:r>
      <w:r w:rsidR="00E37012" w:rsidRPr="00950AA8">
        <w:rPr>
          <w:rFonts w:asciiTheme="minorHAnsi" w:eastAsia="Batang" w:hAnsiTheme="minorHAnsi"/>
        </w:rPr>
        <w:t>Present</w:t>
      </w:r>
    </w:p>
    <w:p w14:paraId="43F92EBC" w14:textId="2C0BEA47" w:rsidR="008F7234" w:rsidRPr="00950AA8" w:rsidRDefault="008F7234" w:rsidP="009F1C03">
      <w:pPr>
        <w:pStyle w:val="JobTitle"/>
        <w:rPr>
          <w:rFonts w:asciiTheme="minorHAnsi" w:hAnsiTheme="minorHAnsi"/>
        </w:rPr>
      </w:pPr>
      <w:r w:rsidRPr="00950AA8">
        <w:rPr>
          <w:rFonts w:asciiTheme="minorHAnsi" w:hAnsiTheme="minorHAnsi"/>
        </w:rPr>
        <w:t>Senior I Consultant: Video Track</w:t>
      </w:r>
    </w:p>
    <w:p w14:paraId="192ED6EC" w14:textId="563EA741" w:rsidR="00DE31D3" w:rsidRDefault="00DE31D3" w:rsidP="00F4475F">
      <w:pPr>
        <w:pStyle w:val="ResumeBullet"/>
        <w:numPr>
          <w:ilvl w:val="0"/>
          <w:numId w:val="10"/>
        </w:numPr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Provide Excellent Customer Service when working with Clients</w:t>
      </w:r>
    </w:p>
    <w:p w14:paraId="6E197AD3" w14:textId="77777777" w:rsidR="00F4475F" w:rsidRPr="00EA1C74" w:rsidRDefault="00F4475F" w:rsidP="00F4475F">
      <w:pPr>
        <w:pStyle w:val="ResumeBullet"/>
        <w:numPr>
          <w:ilvl w:val="0"/>
          <w:numId w:val="10"/>
        </w:numPr>
        <w:rPr>
          <w:rFonts w:asciiTheme="minorHAnsi" w:hAnsiTheme="minorHAnsi"/>
          <w:bCs/>
          <w:iCs/>
        </w:rPr>
      </w:pPr>
      <w:r w:rsidRPr="00EA1C74">
        <w:rPr>
          <w:rFonts w:asciiTheme="minorHAnsi" w:hAnsiTheme="minorHAnsi"/>
          <w:bCs/>
          <w:iCs/>
        </w:rPr>
        <w:t>Answer general questions related to Computers, Microsoft Office/Windows and lab computers in the library</w:t>
      </w:r>
    </w:p>
    <w:p w14:paraId="6289F101" w14:textId="0F6A0B23" w:rsidR="00F4475F" w:rsidRPr="00EA1C74" w:rsidRDefault="00F4475F" w:rsidP="002C3587">
      <w:pPr>
        <w:pStyle w:val="ResumeBullet"/>
        <w:numPr>
          <w:ilvl w:val="0"/>
          <w:numId w:val="10"/>
        </w:numPr>
        <w:rPr>
          <w:rFonts w:asciiTheme="minorHAnsi" w:hAnsiTheme="minorHAnsi"/>
          <w:bCs/>
          <w:iCs/>
        </w:rPr>
      </w:pPr>
      <w:r w:rsidRPr="00EA1C74">
        <w:rPr>
          <w:rFonts w:asciiTheme="minorHAnsi" w:hAnsiTheme="minorHAnsi"/>
          <w:bCs/>
          <w:iCs/>
        </w:rPr>
        <w:t>Help fix various problems on clients computers by</w:t>
      </w:r>
      <w:r w:rsidR="004E35F0" w:rsidRPr="00EA1C74">
        <w:rPr>
          <w:rFonts w:asciiTheme="minorHAnsi" w:hAnsiTheme="minorHAnsi"/>
          <w:bCs/>
          <w:iCs/>
        </w:rPr>
        <w:t xml:space="preserve"> using problem solving methods </w:t>
      </w:r>
    </w:p>
    <w:p w14:paraId="66E66E02" w14:textId="2C1ABF6F" w:rsidR="00DE31D3" w:rsidRPr="00DE31D3" w:rsidRDefault="002C3587" w:rsidP="00DE31D3">
      <w:pPr>
        <w:pStyle w:val="ResumeBullet"/>
        <w:numPr>
          <w:ilvl w:val="0"/>
          <w:numId w:val="10"/>
        </w:numPr>
        <w:rPr>
          <w:rFonts w:asciiTheme="minorHAnsi" w:hAnsiTheme="minorHAnsi"/>
          <w:bCs/>
          <w:iCs/>
        </w:rPr>
      </w:pPr>
      <w:r w:rsidRPr="00EA1C74">
        <w:rPr>
          <w:rFonts w:asciiTheme="minorHAnsi" w:hAnsiTheme="minorHAnsi"/>
          <w:bCs/>
          <w:iCs/>
        </w:rPr>
        <w:t>Write a</w:t>
      </w:r>
      <w:r w:rsidR="004E35F0" w:rsidRPr="00EA1C74">
        <w:rPr>
          <w:rFonts w:asciiTheme="minorHAnsi" w:hAnsiTheme="minorHAnsi"/>
          <w:bCs/>
          <w:iCs/>
        </w:rPr>
        <w:t>rticles relating</w:t>
      </w:r>
      <w:r w:rsidRPr="00EA1C74">
        <w:rPr>
          <w:rFonts w:asciiTheme="minorHAnsi" w:hAnsiTheme="minorHAnsi"/>
          <w:bCs/>
          <w:iCs/>
        </w:rPr>
        <w:t xml:space="preserve"> to reoccurring problems we encounter</w:t>
      </w:r>
      <w:r w:rsidR="006C08DF" w:rsidRPr="00EA1C74">
        <w:rPr>
          <w:rFonts w:asciiTheme="minorHAnsi" w:hAnsiTheme="minorHAnsi"/>
          <w:bCs/>
          <w:iCs/>
        </w:rPr>
        <w:t xml:space="preserve"> </w:t>
      </w:r>
    </w:p>
    <w:p w14:paraId="26DD3B85" w14:textId="0E7C476A" w:rsidR="00785EB9" w:rsidRPr="00037A0F" w:rsidRDefault="007D3F40" w:rsidP="00037A0F">
      <w:pPr>
        <w:pStyle w:val="ResumeBullet"/>
        <w:numPr>
          <w:ilvl w:val="0"/>
          <w:numId w:val="10"/>
        </w:numPr>
        <w:rPr>
          <w:rFonts w:asciiTheme="minorHAnsi" w:hAnsiTheme="minorHAnsi"/>
        </w:rPr>
      </w:pPr>
      <w:r w:rsidRPr="00EA1C74">
        <w:rPr>
          <w:rFonts w:asciiTheme="minorHAnsi" w:hAnsiTheme="minorHAnsi"/>
        </w:rPr>
        <w:t>Promoted from Student Assistant to Help Desk Consultant in June 2012, and then from Help Desk Consultant to Senior I Consultant in August 2013</w:t>
      </w:r>
    </w:p>
    <w:sectPr w:rsidR="00785EB9" w:rsidRPr="00037A0F" w:rsidSect="004457D6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2B4"/>
    <w:multiLevelType w:val="hybridMultilevel"/>
    <w:tmpl w:val="CD72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9623F"/>
    <w:multiLevelType w:val="hybridMultilevel"/>
    <w:tmpl w:val="B32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24D79"/>
    <w:multiLevelType w:val="hybridMultilevel"/>
    <w:tmpl w:val="DD7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915FF"/>
    <w:multiLevelType w:val="hybridMultilevel"/>
    <w:tmpl w:val="0392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11A02"/>
    <w:multiLevelType w:val="hybridMultilevel"/>
    <w:tmpl w:val="CCA6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709EF"/>
    <w:multiLevelType w:val="hybridMultilevel"/>
    <w:tmpl w:val="D936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075EE"/>
    <w:multiLevelType w:val="hybridMultilevel"/>
    <w:tmpl w:val="0AF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453A7"/>
    <w:multiLevelType w:val="hybridMultilevel"/>
    <w:tmpl w:val="5B3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76463"/>
    <w:multiLevelType w:val="hybridMultilevel"/>
    <w:tmpl w:val="D11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5F7A"/>
    <w:multiLevelType w:val="hybridMultilevel"/>
    <w:tmpl w:val="0DFA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B25D8"/>
    <w:multiLevelType w:val="multilevel"/>
    <w:tmpl w:val="F75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BD7F53"/>
    <w:multiLevelType w:val="hybridMultilevel"/>
    <w:tmpl w:val="C16C0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8D6F56"/>
    <w:multiLevelType w:val="hybridMultilevel"/>
    <w:tmpl w:val="C52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83750"/>
    <w:multiLevelType w:val="hybridMultilevel"/>
    <w:tmpl w:val="916A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C52D98"/>
    <w:multiLevelType w:val="hybridMultilevel"/>
    <w:tmpl w:val="C148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9397B"/>
    <w:multiLevelType w:val="hybridMultilevel"/>
    <w:tmpl w:val="CCA0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A54D5"/>
    <w:multiLevelType w:val="hybridMultilevel"/>
    <w:tmpl w:val="9238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C128E0"/>
    <w:multiLevelType w:val="hybridMultilevel"/>
    <w:tmpl w:val="D93C501C"/>
    <w:lvl w:ilvl="0" w:tplc="D2045E5E">
      <w:start w:val="1"/>
      <w:numFmt w:val="bullet"/>
      <w:pStyle w:val="Resume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9"/>
  </w:num>
  <w:num w:numId="5">
    <w:abstractNumId w:val="13"/>
  </w:num>
  <w:num w:numId="6">
    <w:abstractNumId w:val="2"/>
  </w:num>
  <w:num w:numId="7">
    <w:abstractNumId w:val="6"/>
  </w:num>
  <w:num w:numId="8">
    <w:abstractNumId w:val="7"/>
  </w:num>
  <w:num w:numId="9">
    <w:abstractNumId w:val="14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15"/>
  </w:num>
  <w:num w:numId="15">
    <w:abstractNumId w:val="3"/>
  </w:num>
  <w:num w:numId="16">
    <w:abstractNumId w:val="12"/>
  </w:num>
  <w:num w:numId="17">
    <w:abstractNumId w:val="16"/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4F"/>
    <w:rsid w:val="00000FD5"/>
    <w:rsid w:val="00021F6F"/>
    <w:rsid w:val="00024D77"/>
    <w:rsid w:val="00037A0F"/>
    <w:rsid w:val="00044A6A"/>
    <w:rsid w:val="00051D0B"/>
    <w:rsid w:val="0005418B"/>
    <w:rsid w:val="00061A5A"/>
    <w:rsid w:val="00067CE8"/>
    <w:rsid w:val="0007175B"/>
    <w:rsid w:val="000859FE"/>
    <w:rsid w:val="00092B4E"/>
    <w:rsid w:val="000A0F6D"/>
    <w:rsid w:val="000A1106"/>
    <w:rsid w:val="000A3A6B"/>
    <w:rsid w:val="000A78F0"/>
    <w:rsid w:val="000B08AF"/>
    <w:rsid w:val="000B2689"/>
    <w:rsid w:val="000C31F9"/>
    <w:rsid w:val="000D2527"/>
    <w:rsid w:val="000D4951"/>
    <w:rsid w:val="000D5503"/>
    <w:rsid w:val="000D686F"/>
    <w:rsid w:val="000E7F9E"/>
    <w:rsid w:val="001004CD"/>
    <w:rsid w:val="00106F2A"/>
    <w:rsid w:val="001102B9"/>
    <w:rsid w:val="00110726"/>
    <w:rsid w:val="00115611"/>
    <w:rsid w:val="001168FA"/>
    <w:rsid w:val="00120EC8"/>
    <w:rsid w:val="0012637A"/>
    <w:rsid w:val="00130659"/>
    <w:rsid w:val="00131041"/>
    <w:rsid w:val="00132531"/>
    <w:rsid w:val="0014444C"/>
    <w:rsid w:val="00156C0B"/>
    <w:rsid w:val="0016295B"/>
    <w:rsid w:val="00166B59"/>
    <w:rsid w:val="00171066"/>
    <w:rsid w:val="00172052"/>
    <w:rsid w:val="001736D2"/>
    <w:rsid w:val="0017458C"/>
    <w:rsid w:val="001769F2"/>
    <w:rsid w:val="001A0EB7"/>
    <w:rsid w:val="001A6A31"/>
    <w:rsid w:val="001B1A00"/>
    <w:rsid w:val="001D79C1"/>
    <w:rsid w:val="001D7ADD"/>
    <w:rsid w:val="001F1224"/>
    <w:rsid w:val="001F73D0"/>
    <w:rsid w:val="0025080F"/>
    <w:rsid w:val="00262469"/>
    <w:rsid w:val="00273B13"/>
    <w:rsid w:val="0027455B"/>
    <w:rsid w:val="0028742D"/>
    <w:rsid w:val="00290235"/>
    <w:rsid w:val="00296C79"/>
    <w:rsid w:val="002A3F42"/>
    <w:rsid w:val="002C3587"/>
    <w:rsid w:val="002E362B"/>
    <w:rsid w:val="002F2E30"/>
    <w:rsid w:val="00305AFB"/>
    <w:rsid w:val="003101C2"/>
    <w:rsid w:val="00316B01"/>
    <w:rsid w:val="00316F3F"/>
    <w:rsid w:val="003262A9"/>
    <w:rsid w:val="00332E6F"/>
    <w:rsid w:val="00334420"/>
    <w:rsid w:val="00341CC8"/>
    <w:rsid w:val="00347281"/>
    <w:rsid w:val="00350387"/>
    <w:rsid w:val="00361517"/>
    <w:rsid w:val="00367518"/>
    <w:rsid w:val="0037623F"/>
    <w:rsid w:val="003818EA"/>
    <w:rsid w:val="003825FE"/>
    <w:rsid w:val="00396B5B"/>
    <w:rsid w:val="003A283A"/>
    <w:rsid w:val="003B28D5"/>
    <w:rsid w:val="003B7D4B"/>
    <w:rsid w:val="003C0913"/>
    <w:rsid w:val="003D31CA"/>
    <w:rsid w:val="003E13CD"/>
    <w:rsid w:val="003E6917"/>
    <w:rsid w:val="003E7B4D"/>
    <w:rsid w:val="003F3253"/>
    <w:rsid w:val="003F76D0"/>
    <w:rsid w:val="0040474C"/>
    <w:rsid w:val="004048D8"/>
    <w:rsid w:val="0040664F"/>
    <w:rsid w:val="00413860"/>
    <w:rsid w:val="00416D53"/>
    <w:rsid w:val="00424973"/>
    <w:rsid w:val="00430FC3"/>
    <w:rsid w:val="004314F8"/>
    <w:rsid w:val="0043761F"/>
    <w:rsid w:val="004457D6"/>
    <w:rsid w:val="00450B83"/>
    <w:rsid w:val="00450F1A"/>
    <w:rsid w:val="004566FD"/>
    <w:rsid w:val="00467597"/>
    <w:rsid w:val="00471A4D"/>
    <w:rsid w:val="00481F28"/>
    <w:rsid w:val="004853E3"/>
    <w:rsid w:val="004905F3"/>
    <w:rsid w:val="004936FF"/>
    <w:rsid w:val="004963B3"/>
    <w:rsid w:val="00496802"/>
    <w:rsid w:val="004A0F6E"/>
    <w:rsid w:val="004B29FE"/>
    <w:rsid w:val="004B44A5"/>
    <w:rsid w:val="004B62E3"/>
    <w:rsid w:val="004C5644"/>
    <w:rsid w:val="004D5C85"/>
    <w:rsid w:val="004E0028"/>
    <w:rsid w:val="004E14B4"/>
    <w:rsid w:val="004E35F0"/>
    <w:rsid w:val="004F36F9"/>
    <w:rsid w:val="004F3984"/>
    <w:rsid w:val="004F524E"/>
    <w:rsid w:val="004F7264"/>
    <w:rsid w:val="00522FB0"/>
    <w:rsid w:val="005311DA"/>
    <w:rsid w:val="0053233B"/>
    <w:rsid w:val="00533401"/>
    <w:rsid w:val="00541A4D"/>
    <w:rsid w:val="005560FC"/>
    <w:rsid w:val="0055784A"/>
    <w:rsid w:val="00563D30"/>
    <w:rsid w:val="005734F0"/>
    <w:rsid w:val="005758D5"/>
    <w:rsid w:val="0058356B"/>
    <w:rsid w:val="00585131"/>
    <w:rsid w:val="00586F12"/>
    <w:rsid w:val="005871DE"/>
    <w:rsid w:val="005939AC"/>
    <w:rsid w:val="005A60CF"/>
    <w:rsid w:val="005B145A"/>
    <w:rsid w:val="005B5C74"/>
    <w:rsid w:val="005D1A7A"/>
    <w:rsid w:val="005D5161"/>
    <w:rsid w:val="005D5C5E"/>
    <w:rsid w:val="005D5DCF"/>
    <w:rsid w:val="005D64C6"/>
    <w:rsid w:val="005E0576"/>
    <w:rsid w:val="005F3142"/>
    <w:rsid w:val="005F645F"/>
    <w:rsid w:val="006009F0"/>
    <w:rsid w:val="00620325"/>
    <w:rsid w:val="006276F1"/>
    <w:rsid w:val="00645776"/>
    <w:rsid w:val="00657CA7"/>
    <w:rsid w:val="00661D90"/>
    <w:rsid w:val="0066657F"/>
    <w:rsid w:val="00671B25"/>
    <w:rsid w:val="006729CF"/>
    <w:rsid w:val="00673497"/>
    <w:rsid w:val="006802CD"/>
    <w:rsid w:val="00686540"/>
    <w:rsid w:val="00691948"/>
    <w:rsid w:val="0069397D"/>
    <w:rsid w:val="006956F0"/>
    <w:rsid w:val="006A6D6F"/>
    <w:rsid w:val="006B3FE9"/>
    <w:rsid w:val="006C08DF"/>
    <w:rsid w:val="006C5AF4"/>
    <w:rsid w:val="006C611D"/>
    <w:rsid w:val="006C7767"/>
    <w:rsid w:val="006D4FEB"/>
    <w:rsid w:val="006E78BA"/>
    <w:rsid w:val="0070620A"/>
    <w:rsid w:val="0072486F"/>
    <w:rsid w:val="0075283B"/>
    <w:rsid w:val="00764D43"/>
    <w:rsid w:val="007731B3"/>
    <w:rsid w:val="00780D6D"/>
    <w:rsid w:val="00785EB9"/>
    <w:rsid w:val="0079008E"/>
    <w:rsid w:val="00797D25"/>
    <w:rsid w:val="007D1AE4"/>
    <w:rsid w:val="007D3F40"/>
    <w:rsid w:val="007D422C"/>
    <w:rsid w:val="007D7B37"/>
    <w:rsid w:val="007E0A0B"/>
    <w:rsid w:val="007E7BFC"/>
    <w:rsid w:val="007F22BF"/>
    <w:rsid w:val="007F53BD"/>
    <w:rsid w:val="007F5E16"/>
    <w:rsid w:val="008051AB"/>
    <w:rsid w:val="008128A2"/>
    <w:rsid w:val="00812FC1"/>
    <w:rsid w:val="0081545C"/>
    <w:rsid w:val="00816AFF"/>
    <w:rsid w:val="0081759B"/>
    <w:rsid w:val="008230AE"/>
    <w:rsid w:val="00826C10"/>
    <w:rsid w:val="00830A55"/>
    <w:rsid w:val="00834D8E"/>
    <w:rsid w:val="00842948"/>
    <w:rsid w:val="00844401"/>
    <w:rsid w:val="008550C1"/>
    <w:rsid w:val="008645F6"/>
    <w:rsid w:val="008669A5"/>
    <w:rsid w:val="00873C8E"/>
    <w:rsid w:val="0087404B"/>
    <w:rsid w:val="008836F4"/>
    <w:rsid w:val="00884A0A"/>
    <w:rsid w:val="008A0A6E"/>
    <w:rsid w:val="008B20FC"/>
    <w:rsid w:val="008B6DC2"/>
    <w:rsid w:val="008D0080"/>
    <w:rsid w:val="008E774D"/>
    <w:rsid w:val="008F7234"/>
    <w:rsid w:val="008F7423"/>
    <w:rsid w:val="00900141"/>
    <w:rsid w:val="00911CFC"/>
    <w:rsid w:val="009120B3"/>
    <w:rsid w:val="00920FE8"/>
    <w:rsid w:val="00923A59"/>
    <w:rsid w:val="0092738F"/>
    <w:rsid w:val="00936F35"/>
    <w:rsid w:val="0094276E"/>
    <w:rsid w:val="00950AA8"/>
    <w:rsid w:val="009673BA"/>
    <w:rsid w:val="009809CD"/>
    <w:rsid w:val="009A398A"/>
    <w:rsid w:val="009B16F8"/>
    <w:rsid w:val="009B3075"/>
    <w:rsid w:val="009B658E"/>
    <w:rsid w:val="009C6A86"/>
    <w:rsid w:val="009D2A5C"/>
    <w:rsid w:val="009E1620"/>
    <w:rsid w:val="009F1C03"/>
    <w:rsid w:val="00A02FB4"/>
    <w:rsid w:val="00A03067"/>
    <w:rsid w:val="00A04169"/>
    <w:rsid w:val="00A30BAD"/>
    <w:rsid w:val="00A31411"/>
    <w:rsid w:val="00A338F1"/>
    <w:rsid w:val="00A368F1"/>
    <w:rsid w:val="00A407C1"/>
    <w:rsid w:val="00A42CCF"/>
    <w:rsid w:val="00A514AD"/>
    <w:rsid w:val="00A66B23"/>
    <w:rsid w:val="00A84BBF"/>
    <w:rsid w:val="00AB0DBD"/>
    <w:rsid w:val="00AB2E0C"/>
    <w:rsid w:val="00AC6824"/>
    <w:rsid w:val="00AD3951"/>
    <w:rsid w:val="00AD5213"/>
    <w:rsid w:val="00AF3174"/>
    <w:rsid w:val="00AF5193"/>
    <w:rsid w:val="00B071F4"/>
    <w:rsid w:val="00B16303"/>
    <w:rsid w:val="00B21E37"/>
    <w:rsid w:val="00B25172"/>
    <w:rsid w:val="00B51683"/>
    <w:rsid w:val="00B551B7"/>
    <w:rsid w:val="00B554AA"/>
    <w:rsid w:val="00B57363"/>
    <w:rsid w:val="00B60F99"/>
    <w:rsid w:val="00B64D8C"/>
    <w:rsid w:val="00B66688"/>
    <w:rsid w:val="00B73236"/>
    <w:rsid w:val="00B77B5F"/>
    <w:rsid w:val="00B848F9"/>
    <w:rsid w:val="00B84FE1"/>
    <w:rsid w:val="00B908B2"/>
    <w:rsid w:val="00BB4FA2"/>
    <w:rsid w:val="00BB7A2E"/>
    <w:rsid w:val="00BC28E8"/>
    <w:rsid w:val="00BC2F7C"/>
    <w:rsid w:val="00BD24C0"/>
    <w:rsid w:val="00BD2A05"/>
    <w:rsid w:val="00BD3446"/>
    <w:rsid w:val="00BD40BA"/>
    <w:rsid w:val="00BD4474"/>
    <w:rsid w:val="00BD6D12"/>
    <w:rsid w:val="00BD6E61"/>
    <w:rsid w:val="00BE63B7"/>
    <w:rsid w:val="00BF3EB4"/>
    <w:rsid w:val="00BF77A3"/>
    <w:rsid w:val="00C247D4"/>
    <w:rsid w:val="00C2494D"/>
    <w:rsid w:val="00C309F4"/>
    <w:rsid w:val="00C46885"/>
    <w:rsid w:val="00C60967"/>
    <w:rsid w:val="00C66BFB"/>
    <w:rsid w:val="00C73849"/>
    <w:rsid w:val="00C7752C"/>
    <w:rsid w:val="00C82D70"/>
    <w:rsid w:val="00C94228"/>
    <w:rsid w:val="00CA1B85"/>
    <w:rsid w:val="00CB27D9"/>
    <w:rsid w:val="00CC3CFE"/>
    <w:rsid w:val="00CC51F5"/>
    <w:rsid w:val="00CE684F"/>
    <w:rsid w:val="00CF0AC5"/>
    <w:rsid w:val="00D047AB"/>
    <w:rsid w:val="00D22307"/>
    <w:rsid w:val="00D3051E"/>
    <w:rsid w:val="00D33567"/>
    <w:rsid w:val="00D35067"/>
    <w:rsid w:val="00D4744F"/>
    <w:rsid w:val="00D5488C"/>
    <w:rsid w:val="00D550D8"/>
    <w:rsid w:val="00D56749"/>
    <w:rsid w:val="00D8120C"/>
    <w:rsid w:val="00D90A4E"/>
    <w:rsid w:val="00D95DB5"/>
    <w:rsid w:val="00DA1672"/>
    <w:rsid w:val="00DA36F4"/>
    <w:rsid w:val="00DA62DE"/>
    <w:rsid w:val="00DB2039"/>
    <w:rsid w:val="00DC7D65"/>
    <w:rsid w:val="00DD3DE3"/>
    <w:rsid w:val="00DD5213"/>
    <w:rsid w:val="00DE0E53"/>
    <w:rsid w:val="00DE31D3"/>
    <w:rsid w:val="00DE6E7B"/>
    <w:rsid w:val="00DF3147"/>
    <w:rsid w:val="00DF35F1"/>
    <w:rsid w:val="00E308A6"/>
    <w:rsid w:val="00E33FF3"/>
    <w:rsid w:val="00E363C2"/>
    <w:rsid w:val="00E37012"/>
    <w:rsid w:val="00E4024F"/>
    <w:rsid w:val="00E43E3C"/>
    <w:rsid w:val="00E52E6C"/>
    <w:rsid w:val="00E64BD6"/>
    <w:rsid w:val="00E667A1"/>
    <w:rsid w:val="00E71705"/>
    <w:rsid w:val="00E77D59"/>
    <w:rsid w:val="00E80732"/>
    <w:rsid w:val="00E83ABB"/>
    <w:rsid w:val="00E84EC3"/>
    <w:rsid w:val="00EA10AF"/>
    <w:rsid w:val="00EA1C74"/>
    <w:rsid w:val="00EA210C"/>
    <w:rsid w:val="00EB002B"/>
    <w:rsid w:val="00EB24D7"/>
    <w:rsid w:val="00EB4078"/>
    <w:rsid w:val="00EC57DB"/>
    <w:rsid w:val="00EE10A2"/>
    <w:rsid w:val="00EE2356"/>
    <w:rsid w:val="00EE57CB"/>
    <w:rsid w:val="00EF77E7"/>
    <w:rsid w:val="00F1210E"/>
    <w:rsid w:val="00F221AF"/>
    <w:rsid w:val="00F2220A"/>
    <w:rsid w:val="00F30C60"/>
    <w:rsid w:val="00F349CB"/>
    <w:rsid w:val="00F43988"/>
    <w:rsid w:val="00F4475F"/>
    <w:rsid w:val="00F51018"/>
    <w:rsid w:val="00F573CA"/>
    <w:rsid w:val="00F6421E"/>
    <w:rsid w:val="00F7496B"/>
    <w:rsid w:val="00F8045D"/>
    <w:rsid w:val="00F821D2"/>
    <w:rsid w:val="00F870B0"/>
    <w:rsid w:val="00FA3B62"/>
    <w:rsid w:val="00FC4931"/>
    <w:rsid w:val="00FD3AA5"/>
    <w:rsid w:val="00FD6569"/>
    <w:rsid w:val="00FE2BFB"/>
    <w:rsid w:val="00FE58BB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56565"/>
  <w15:docId w15:val="{68D1A66B-0E59-4A4D-84A1-028ECF11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5A"/>
    <w:pPr>
      <w:spacing w:line="240" w:lineRule="atLeast"/>
    </w:pPr>
    <w:rPr>
      <w:spacing w:val="-4"/>
      <w:sz w:val="21"/>
      <w:szCs w:val="24"/>
    </w:rPr>
  </w:style>
  <w:style w:type="paragraph" w:styleId="Heading1">
    <w:name w:val="heading 1"/>
    <w:basedOn w:val="Normal"/>
    <w:next w:val="Normal"/>
    <w:qFormat/>
    <w:rsid w:val="00450B83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450B83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qFormat/>
    <w:rsid w:val="00450B83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paragraph" w:styleId="Heading4">
    <w:name w:val="heading 4"/>
    <w:basedOn w:val="Normal"/>
    <w:next w:val="Normal"/>
    <w:qFormat/>
    <w:rsid w:val="00450B83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0B83"/>
    <w:pPr>
      <w:jc w:val="center"/>
    </w:pPr>
    <w:rPr>
      <w:b/>
      <w:bCs/>
      <w:sz w:val="22"/>
      <w:szCs w:val="22"/>
    </w:rPr>
  </w:style>
  <w:style w:type="character" w:styleId="Hyperlink">
    <w:name w:val="Hyperlink"/>
    <w:basedOn w:val="DefaultParagraphFont"/>
    <w:semiHidden/>
    <w:rsid w:val="00450B83"/>
    <w:rPr>
      <w:color w:val="0000FF"/>
      <w:u w:val="single"/>
    </w:rPr>
  </w:style>
  <w:style w:type="paragraph" w:customStyle="1" w:styleId="InstitutionDescriptionDegree">
    <w:name w:val="Institution Description/Degree"/>
    <w:basedOn w:val="JobDescription"/>
    <w:rsid w:val="009F1C03"/>
    <w:rPr>
      <w:i/>
    </w:rPr>
  </w:style>
  <w:style w:type="character" w:customStyle="1" w:styleId="TitleChar">
    <w:name w:val="Title Char"/>
    <w:basedOn w:val="DefaultParagraphFont"/>
    <w:link w:val="Title"/>
    <w:rsid w:val="00A42CCF"/>
    <w:rPr>
      <w:b/>
      <w:bCs/>
      <w:spacing w:val="-4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semiHidden/>
    <w:rsid w:val="00450B83"/>
    <w:rPr>
      <w:color w:val="800080"/>
      <w:u w:val="single"/>
    </w:rPr>
  </w:style>
  <w:style w:type="character" w:customStyle="1" w:styleId="CandidateNameChar">
    <w:name w:val="Candidate Name Char"/>
    <w:basedOn w:val="TitleChar"/>
    <w:link w:val="CandidateName"/>
    <w:rsid w:val="00A42CCF"/>
    <w:rPr>
      <w:b/>
      <w:bCs/>
      <w:spacing w:val="-6"/>
      <w:sz w:val="33"/>
      <w:szCs w:val="33"/>
      <w:lang w:val="en-US" w:eastAsia="en-US" w:bidi="ar-SA"/>
    </w:rPr>
  </w:style>
  <w:style w:type="paragraph" w:customStyle="1" w:styleId="CandidateName">
    <w:name w:val="Candidate Name"/>
    <w:basedOn w:val="Title"/>
    <w:link w:val="CandidateNameChar"/>
    <w:rsid w:val="00000FD5"/>
    <w:rPr>
      <w:b w:val="0"/>
      <w:bCs w:val="0"/>
      <w:spacing w:val="-6"/>
      <w:sz w:val="33"/>
      <w:szCs w:val="33"/>
    </w:rPr>
  </w:style>
  <w:style w:type="paragraph" w:customStyle="1" w:styleId="CandidateAddress">
    <w:name w:val="Candidate Address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CandidateEmail">
    <w:name w:val="Candidate Email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SectionHeading">
    <w:name w:val="Section Heading"/>
    <w:basedOn w:val="Heading1"/>
    <w:rsid w:val="00671B25"/>
    <w:pPr>
      <w:pBdr>
        <w:bottom w:val="single" w:sz="4" w:space="2" w:color="auto"/>
      </w:pBdr>
      <w:spacing w:before="180"/>
    </w:pPr>
    <w:rPr>
      <w:spacing w:val="-6"/>
      <w:sz w:val="21"/>
      <w:szCs w:val="21"/>
    </w:rPr>
  </w:style>
  <w:style w:type="paragraph" w:customStyle="1" w:styleId="Institution">
    <w:name w:val="Institution"/>
    <w:basedOn w:val="Normal"/>
    <w:rsid w:val="00316B01"/>
    <w:pPr>
      <w:tabs>
        <w:tab w:val="right" w:pos="10080"/>
      </w:tabs>
      <w:spacing w:before="120"/>
    </w:pPr>
    <w:rPr>
      <w:spacing w:val="-6"/>
      <w:szCs w:val="21"/>
    </w:rPr>
  </w:style>
  <w:style w:type="paragraph" w:customStyle="1" w:styleId="Degree">
    <w:name w:val="Degree"/>
    <w:basedOn w:val="Normal"/>
    <w:rsid w:val="000D5503"/>
    <w:pPr>
      <w:tabs>
        <w:tab w:val="right" w:pos="10080"/>
      </w:tabs>
    </w:pPr>
    <w:rPr>
      <w:rFonts w:eastAsia="Batang"/>
      <w:i/>
      <w:iCs/>
      <w:spacing w:val="-6"/>
      <w:szCs w:val="21"/>
    </w:rPr>
  </w:style>
  <w:style w:type="paragraph" w:customStyle="1" w:styleId="ResumeBullet">
    <w:name w:val="Resume Bullet"/>
    <w:basedOn w:val="Normal"/>
    <w:rsid w:val="00000FD5"/>
    <w:pPr>
      <w:numPr>
        <w:numId w:val="1"/>
      </w:numPr>
      <w:tabs>
        <w:tab w:val="clear" w:pos="1800"/>
        <w:tab w:val="left" w:pos="720"/>
      </w:tabs>
      <w:ind w:left="720"/>
    </w:pPr>
    <w:rPr>
      <w:rFonts w:eastAsia="Batang"/>
      <w:szCs w:val="21"/>
    </w:rPr>
  </w:style>
  <w:style w:type="paragraph" w:customStyle="1" w:styleId="JobDescription">
    <w:name w:val="Job Description"/>
    <w:basedOn w:val="Normal"/>
    <w:rsid w:val="00061A5A"/>
    <w:pPr>
      <w:tabs>
        <w:tab w:val="right" w:pos="10080"/>
      </w:tabs>
    </w:pPr>
    <w:rPr>
      <w:bCs/>
      <w:szCs w:val="21"/>
    </w:rPr>
  </w:style>
  <w:style w:type="paragraph" w:customStyle="1" w:styleId="JobTitle">
    <w:name w:val="Job Title"/>
    <w:basedOn w:val="Normal"/>
    <w:rsid w:val="009F1C03"/>
    <w:pPr>
      <w:spacing w:before="120"/>
    </w:pPr>
    <w:rPr>
      <w:rFonts w:eastAsia="Batang"/>
      <w:b/>
      <w:i/>
      <w:iCs/>
      <w:spacing w:val="-6"/>
      <w:szCs w:val="21"/>
    </w:rPr>
  </w:style>
  <w:style w:type="character" w:customStyle="1" w:styleId="InstitutionBold">
    <w:name w:val="Institution Bold"/>
    <w:basedOn w:val="DefaultParagraphFont"/>
    <w:rsid w:val="00316B01"/>
    <w:rPr>
      <w:b/>
      <w:bCs/>
      <w:smallCaps/>
      <w:spacing w:val="-6"/>
      <w:szCs w:val="21"/>
    </w:rPr>
  </w:style>
  <w:style w:type="paragraph" w:styleId="ListParagraph">
    <w:name w:val="List Paragraph"/>
    <w:basedOn w:val="Normal"/>
    <w:uiPriority w:val="34"/>
    <w:qFormat/>
    <w:rsid w:val="009001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styleId="Emphasis">
    <w:name w:val="Emphasis"/>
    <w:basedOn w:val="DefaultParagraphFont"/>
    <w:qFormat/>
    <w:rsid w:val="0007175B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3F32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3253"/>
    <w:rPr>
      <w:rFonts w:ascii="Segoe UI" w:hAnsi="Segoe UI" w:cs="Segoe UI"/>
      <w:spacing w:val="-4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210E"/>
    <w:pPr>
      <w:spacing w:before="100" w:beforeAutospacing="1" w:after="100" w:afterAutospacing="1" w:line="240" w:lineRule="auto"/>
    </w:pPr>
    <w:rPr>
      <w:spacing w:val="0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ter\AppData\Local\Temp\Foster%20MBA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0145A1AF89F4FA950150A5E46FC25" ma:contentTypeVersion="1" ma:contentTypeDescription="Create a new document." ma:contentTypeScope="" ma:versionID="25a6f6a63568fa4025aea86c5ff4418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7046-8FEC-44E4-A131-AF371B287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ABDCD-8985-43F7-B59F-01EA323A4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936B9-B1C0-4A1F-964D-E9BCFD1D28CC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BC84866-4B01-46C9-B19C-85AA4362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Foster MBA Resume Template.dotx</Template>
  <TotalTime>18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Foster MBA Resume Template</vt:lpstr>
    </vt:vector>
  </TitlesOfParts>
  <Company>University of Washington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Foster MBA Resume Template</dc:title>
  <dc:creator>Dexter</dc:creator>
  <cp:lastModifiedBy>Help Desk</cp:lastModifiedBy>
  <cp:revision>12</cp:revision>
  <cp:lastPrinted>2014-02-04T21:00:00Z</cp:lastPrinted>
  <dcterms:created xsi:type="dcterms:W3CDTF">2014-04-22T19:59:00Z</dcterms:created>
  <dcterms:modified xsi:type="dcterms:W3CDTF">2014-04-22T20:31:00Z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0x0101002CA0145A1AF89F4FA950150A5E46FC25</vt:lpwstr>
  </property>
</Properties>
</file>