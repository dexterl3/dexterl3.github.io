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5D5B6" w14:textId="77777777" w:rsidR="0069397D" w:rsidRPr="00BD40BA" w:rsidRDefault="000E7F9E" w:rsidP="001D7ADD">
      <w:pPr>
        <w:pStyle w:val="CandidateName"/>
        <w:rPr>
          <w:b/>
          <w:sz w:val="44"/>
          <w:szCs w:val="44"/>
        </w:rPr>
      </w:pPr>
      <w:r w:rsidRPr="00BD40BA">
        <w:rPr>
          <w:b/>
          <w:sz w:val="44"/>
          <w:szCs w:val="44"/>
        </w:rPr>
        <w:t xml:space="preserve">Dexter </w:t>
      </w:r>
      <w:proofErr w:type="spellStart"/>
      <w:r w:rsidRPr="00BD40BA">
        <w:rPr>
          <w:b/>
          <w:sz w:val="44"/>
          <w:szCs w:val="44"/>
        </w:rPr>
        <w:t>Lesaca</w:t>
      </w:r>
      <w:proofErr w:type="spellEnd"/>
      <w:r w:rsidRPr="00BD40BA">
        <w:rPr>
          <w:b/>
          <w:sz w:val="44"/>
          <w:szCs w:val="44"/>
        </w:rPr>
        <w:t xml:space="preserve"> III</w:t>
      </w:r>
    </w:p>
    <w:p w14:paraId="0EA46563" w14:textId="2C371FB1" w:rsidR="0069397D" w:rsidRPr="0027455B" w:rsidRDefault="006802CD" w:rsidP="00A42CCF">
      <w:pPr>
        <w:pStyle w:val="CandidateAddress"/>
        <w:rPr>
          <w:b/>
        </w:rPr>
      </w:pPr>
      <w:r>
        <w:rPr>
          <w:b/>
        </w:rPr>
        <w:t>5000 22</w:t>
      </w:r>
      <w:r w:rsidRPr="006802CD">
        <w:rPr>
          <w:b/>
          <w:vertAlign w:val="superscript"/>
        </w:rPr>
        <w:t>nd</w:t>
      </w:r>
      <w:r>
        <w:rPr>
          <w:b/>
        </w:rPr>
        <w:t xml:space="preserve"> Ave </w:t>
      </w:r>
      <w:r w:rsidR="00F4475F">
        <w:rPr>
          <w:b/>
        </w:rPr>
        <w:t>NE</w:t>
      </w:r>
      <w:r>
        <w:rPr>
          <w:b/>
        </w:rPr>
        <w:t>, Seattle, WA 98105</w:t>
      </w:r>
      <w:r w:rsidR="00C94228">
        <w:rPr>
          <w:b/>
        </w:rPr>
        <w:t>, Apt 310</w:t>
      </w:r>
    </w:p>
    <w:p w14:paraId="53D24F45" w14:textId="0040ADB1" w:rsidR="0069397D" w:rsidRDefault="000E7F9E" w:rsidP="00A42CCF">
      <w:pPr>
        <w:pStyle w:val="CandidateEmail"/>
        <w:rPr>
          <w:b/>
        </w:rPr>
      </w:pPr>
      <w:bookmarkStart w:id="0" w:name="Text2"/>
      <w:r w:rsidRPr="0027455B">
        <w:rPr>
          <w:b/>
        </w:rPr>
        <w:t>D</w:t>
      </w:r>
      <w:bookmarkEnd w:id="0"/>
      <w:r w:rsidR="00F4475F">
        <w:rPr>
          <w:b/>
        </w:rPr>
        <w:t>exterL3@uw</w:t>
      </w:r>
      <w:r w:rsidRPr="0027455B">
        <w:rPr>
          <w:b/>
        </w:rPr>
        <w:t>.edu</w:t>
      </w:r>
      <w:r w:rsidR="006729CF" w:rsidRPr="0027455B">
        <w:rPr>
          <w:b/>
        </w:rPr>
        <w:t xml:space="preserve"> | </w:t>
      </w:r>
      <w:r w:rsidRPr="0027455B">
        <w:rPr>
          <w:b/>
        </w:rPr>
        <w:t>(</w:t>
      </w:r>
      <w:r w:rsidR="00132531">
        <w:rPr>
          <w:b/>
        </w:rPr>
        <w:t>253)-</w:t>
      </w:r>
      <w:r w:rsidR="006802CD">
        <w:rPr>
          <w:b/>
        </w:rPr>
        <w:t>329-6134</w:t>
      </w:r>
      <w:r w:rsidR="0081545C">
        <w:rPr>
          <w:b/>
        </w:rPr>
        <w:t xml:space="preserve"> | LinkedI</w:t>
      </w:r>
      <w:r w:rsidR="0081545C" w:rsidRPr="0081545C">
        <w:rPr>
          <w:b/>
        </w:rPr>
        <w:t>n</w:t>
      </w:r>
      <w:r w:rsidR="0081545C">
        <w:rPr>
          <w:b/>
        </w:rPr>
        <w:t xml:space="preserve">: </w:t>
      </w:r>
      <w:r w:rsidR="0081545C" w:rsidRPr="0081545C">
        <w:rPr>
          <w:b/>
        </w:rPr>
        <w:t>waa.ai/</w:t>
      </w:r>
      <w:proofErr w:type="spellStart"/>
      <w:r w:rsidR="0081545C" w:rsidRPr="0081545C">
        <w:rPr>
          <w:b/>
        </w:rPr>
        <w:t>hireme</w:t>
      </w:r>
      <w:proofErr w:type="spellEnd"/>
      <w:r w:rsidR="00F6421E">
        <w:rPr>
          <w:b/>
        </w:rPr>
        <w:t xml:space="preserve">  </w:t>
      </w:r>
      <w:r w:rsidR="0081545C">
        <w:rPr>
          <w:b/>
        </w:rPr>
        <w:t xml:space="preserve"> (shortened URL)</w:t>
      </w:r>
    </w:p>
    <w:p w14:paraId="647B0654" w14:textId="77777777" w:rsidR="00E33FF3" w:rsidRDefault="00E33FF3" w:rsidP="00E33FF3">
      <w:pPr>
        <w:pStyle w:val="CandidateEmail"/>
        <w:jc w:val="left"/>
        <w:rPr>
          <w:b/>
          <w:sz w:val="22"/>
        </w:rPr>
      </w:pPr>
    </w:p>
    <w:p w14:paraId="57DC08BA" w14:textId="5324C49E" w:rsidR="00F870B0" w:rsidRPr="00F4475F" w:rsidRDefault="0028742D" w:rsidP="00F4475F">
      <w:pPr>
        <w:pStyle w:val="SectionHeading"/>
        <w:pBdr>
          <w:bottom w:val="single" w:sz="4" w:space="0" w:color="auto"/>
        </w:pBdr>
      </w:pPr>
      <w:r>
        <w:t>SUMMARY OF QUALIFICATIONS</w:t>
      </w:r>
      <w:r w:rsidR="00F870B0">
        <w:t xml:space="preserve"> </w:t>
      </w:r>
    </w:p>
    <w:p w14:paraId="39BAA0F7" w14:textId="5D13FFB1" w:rsidR="00131041" w:rsidRDefault="000A3A6B" w:rsidP="00131041">
      <w:pPr>
        <w:pStyle w:val="ListParagraph"/>
        <w:numPr>
          <w:ilvl w:val="0"/>
          <w:numId w:val="7"/>
        </w:numPr>
        <w:spacing w:after="60" w:line="240" w:lineRule="auto"/>
        <w:ind w:right="245"/>
      </w:pPr>
      <w:r>
        <w:t>Experience with Java, HTML</w:t>
      </w:r>
      <w:r w:rsidR="00131041" w:rsidRPr="004B44A5">
        <w:t>, CSS, JavaScript,</w:t>
      </w:r>
      <w:r w:rsidR="006C7767">
        <w:t xml:space="preserve"> and</w:t>
      </w:r>
      <w:r w:rsidR="00131041" w:rsidRPr="004B44A5">
        <w:t xml:space="preserve"> </w:t>
      </w:r>
      <w:proofErr w:type="spellStart"/>
      <w:r w:rsidR="00131041" w:rsidRPr="004B44A5">
        <w:t>jQuery</w:t>
      </w:r>
      <w:proofErr w:type="spellEnd"/>
    </w:p>
    <w:p w14:paraId="47FB6E7D" w14:textId="2D39298E" w:rsidR="006C7767" w:rsidRDefault="006C7767" w:rsidP="006C7767">
      <w:pPr>
        <w:pStyle w:val="ListParagraph"/>
        <w:numPr>
          <w:ilvl w:val="0"/>
          <w:numId w:val="7"/>
        </w:numPr>
        <w:spacing w:after="60" w:line="240" w:lineRule="auto"/>
        <w:ind w:right="245"/>
      </w:pPr>
      <w:r>
        <w:t xml:space="preserve">General </w:t>
      </w:r>
      <w:r w:rsidR="0081545C">
        <w:t>knowledge of MySQL, MSSQL, PHP</w:t>
      </w:r>
      <w:r>
        <w:t>,</w:t>
      </w:r>
      <w:r w:rsidR="0081545C">
        <w:t xml:space="preserve"> Python</w:t>
      </w:r>
      <w:r w:rsidR="00F6421E">
        <w:t>,</w:t>
      </w:r>
      <w:r>
        <w:t xml:space="preserve"> Java 2D Game Programming, Twitter API, Yelp API, Google Maps API, and Search Engine Optimization concepts including Google </w:t>
      </w:r>
      <w:r w:rsidR="004E35F0">
        <w:t>Analytics and Key word research</w:t>
      </w:r>
    </w:p>
    <w:p w14:paraId="4946E9E8" w14:textId="1FBFEDAF" w:rsidR="00131041" w:rsidRDefault="00131041" w:rsidP="00131041">
      <w:pPr>
        <w:pStyle w:val="ListParagraph"/>
        <w:numPr>
          <w:ilvl w:val="0"/>
          <w:numId w:val="7"/>
        </w:numPr>
        <w:spacing w:after="60" w:line="240" w:lineRule="auto"/>
        <w:ind w:right="245"/>
      </w:pPr>
      <w:r w:rsidRPr="004B44A5">
        <w:t>E</w:t>
      </w:r>
      <w:r w:rsidR="00F6421E">
        <w:t xml:space="preserve">xperience with Microsoft Office, </w:t>
      </w:r>
      <w:r w:rsidRPr="004B44A5">
        <w:t>Adobe Photoshop, Illustrator</w:t>
      </w:r>
      <w:r>
        <w:t xml:space="preserve"> and Dreamweaver</w:t>
      </w:r>
      <w:r w:rsidRPr="004B44A5">
        <w:t xml:space="preserve"> CS5</w:t>
      </w:r>
    </w:p>
    <w:p w14:paraId="4088340F" w14:textId="210E0FDE" w:rsidR="00131041" w:rsidRPr="001A6A31" w:rsidRDefault="006C7767" w:rsidP="00131041">
      <w:pPr>
        <w:pStyle w:val="ListParagraph"/>
        <w:numPr>
          <w:ilvl w:val="0"/>
          <w:numId w:val="7"/>
        </w:numPr>
        <w:spacing w:after="60" w:line="240" w:lineRule="auto"/>
        <w:ind w:right="245"/>
      </w:pPr>
      <w:r>
        <w:t xml:space="preserve">General knowledge </w:t>
      </w:r>
      <w:r w:rsidR="00131041">
        <w:t>with Prototyping,</w:t>
      </w:r>
      <w:r w:rsidR="0081545C">
        <w:t xml:space="preserve"> Persona development</w:t>
      </w:r>
      <w:r>
        <w:t>,</w:t>
      </w:r>
      <w:r w:rsidR="00131041">
        <w:t xml:space="preserve"> User flows, Wireframes</w:t>
      </w:r>
      <w:r w:rsidR="00171066">
        <w:t xml:space="preserve">, Site maps, </w:t>
      </w:r>
      <w:r w:rsidR="00131041">
        <w:rPr>
          <w:bCs/>
        </w:rPr>
        <w:t>Competitor analysis</w:t>
      </w:r>
      <w:r w:rsidR="004853E3">
        <w:rPr>
          <w:bCs/>
        </w:rPr>
        <w:t xml:space="preserve"> and the </w:t>
      </w:r>
      <w:r w:rsidR="00171066">
        <w:rPr>
          <w:bCs/>
        </w:rPr>
        <w:t>Design P</w:t>
      </w:r>
      <w:r w:rsidR="004853E3">
        <w:rPr>
          <w:bCs/>
        </w:rPr>
        <w:t>rocess</w:t>
      </w:r>
    </w:p>
    <w:p w14:paraId="21BC9C92" w14:textId="4E99DC35" w:rsidR="001A6A31" w:rsidRPr="001A6A31" w:rsidRDefault="001A6A31" w:rsidP="001A6A31">
      <w:pPr>
        <w:pStyle w:val="ListParagraph"/>
        <w:numPr>
          <w:ilvl w:val="0"/>
          <w:numId w:val="7"/>
        </w:numPr>
        <w:spacing w:after="60" w:line="240" w:lineRule="auto"/>
        <w:ind w:right="245"/>
        <w:rPr>
          <w:rFonts w:ascii="Times New Roman" w:hAnsi="Times New Roman" w:cs="Times New Roman"/>
          <w:sz w:val="21"/>
          <w:szCs w:val="24"/>
        </w:rPr>
      </w:pPr>
      <w:r>
        <w:t>Previously involved in a team that addressed both technical and design problems of a website</w:t>
      </w:r>
    </w:p>
    <w:p w14:paraId="453CDDC3" w14:textId="1F06D533" w:rsidR="00BD40BA" w:rsidRPr="0053233B" w:rsidRDefault="00BD40BA" w:rsidP="0053233B">
      <w:pPr>
        <w:pStyle w:val="SectionHeading"/>
      </w:pPr>
      <w:r>
        <w:t>PROJECTS</w:t>
      </w:r>
    </w:p>
    <w:p w14:paraId="307D45D4" w14:textId="77777777" w:rsidR="00D4744F" w:rsidRDefault="0012637A" w:rsidP="00067CE8">
      <w:pPr>
        <w:pStyle w:val="Institution"/>
        <w:rPr>
          <w:rStyle w:val="InstitutionBold"/>
        </w:rPr>
      </w:pPr>
      <w:r>
        <w:rPr>
          <w:rStyle w:val="InstitutionBold"/>
        </w:rPr>
        <w:t>Mobile T</w:t>
      </w:r>
      <w:r w:rsidR="0053233B">
        <w:rPr>
          <w:rStyle w:val="InstitutionBold"/>
        </w:rPr>
        <w:t>witter</w:t>
      </w:r>
    </w:p>
    <w:p w14:paraId="30DFA7EB" w14:textId="22390022" w:rsidR="00067CE8" w:rsidRPr="00D4744F" w:rsidRDefault="00AB0DBD" w:rsidP="00D4744F">
      <w:pPr>
        <w:pStyle w:val="ResumeBullet"/>
        <w:numPr>
          <w:ilvl w:val="0"/>
          <w:numId w:val="0"/>
        </w:numPr>
        <w:rPr>
          <w:i/>
        </w:rPr>
      </w:pPr>
      <w:bookmarkStart w:id="1" w:name="_GoBack"/>
      <w:r w:rsidRPr="007E0A0B">
        <w:rPr>
          <w:i/>
        </w:rPr>
        <w:t>University of Washington: Information School</w:t>
      </w:r>
      <w:bookmarkEnd w:id="1"/>
      <w:r w:rsidR="00D4744F">
        <w:tab/>
      </w:r>
      <w:r>
        <w:tab/>
      </w:r>
      <w:r>
        <w:tab/>
      </w:r>
      <w:r w:rsidR="003D31CA">
        <w:tab/>
      </w:r>
      <w:r w:rsidR="003D31CA">
        <w:tab/>
      </w:r>
      <w:r w:rsidR="003D31CA">
        <w:tab/>
        <w:t xml:space="preserve">              </w:t>
      </w:r>
      <w:r w:rsidR="00BD24C0">
        <w:t>April</w:t>
      </w:r>
      <w:r w:rsidR="00D047AB">
        <w:t xml:space="preserve"> </w:t>
      </w:r>
      <w:r w:rsidR="00D047AB">
        <w:t>–</w:t>
      </w:r>
      <w:r w:rsidR="00D047AB">
        <w:t xml:space="preserve"> </w:t>
      </w:r>
      <w:r w:rsidR="00BD24C0">
        <w:t xml:space="preserve">June </w:t>
      </w:r>
      <w:r w:rsidR="00067CE8" w:rsidRPr="004457D6">
        <w:t>20</w:t>
      </w:r>
      <w:r w:rsidR="0053233B">
        <w:t>13</w:t>
      </w:r>
    </w:p>
    <w:p w14:paraId="0BA426D2" w14:textId="3F15F95F" w:rsidR="00021F6F" w:rsidRPr="00D4744F" w:rsidRDefault="00350387" w:rsidP="00D4744F">
      <w:pPr>
        <w:pStyle w:val="ResumeBullet"/>
        <w:numPr>
          <w:ilvl w:val="0"/>
          <w:numId w:val="17"/>
        </w:numPr>
        <w:rPr>
          <w:rStyle w:val="InstitutionBold"/>
          <w:b w:val="0"/>
          <w:bCs w:val="0"/>
          <w:smallCaps w:val="0"/>
          <w:spacing w:val="-4"/>
        </w:rPr>
      </w:pPr>
      <w:r w:rsidRPr="00172052">
        <w:t xml:space="preserve">Designed the front </w:t>
      </w:r>
      <w:r w:rsidR="0012637A" w:rsidRPr="00172052">
        <w:t xml:space="preserve">and back end </w:t>
      </w:r>
      <w:r w:rsidR="00DF35F1" w:rsidRPr="00172052">
        <w:t>of a Mobile Twitter using PHP, MySQL</w:t>
      </w:r>
      <w:r w:rsidR="00AB0DBD">
        <w:t>,</w:t>
      </w:r>
      <w:r w:rsidR="00DF35F1" w:rsidRPr="00172052">
        <w:t xml:space="preserve"> and </w:t>
      </w:r>
      <w:proofErr w:type="spellStart"/>
      <w:r w:rsidR="00DF35F1" w:rsidRPr="00172052">
        <w:t>jQuery</w:t>
      </w:r>
      <w:proofErr w:type="spellEnd"/>
      <w:r w:rsidR="00DF35F1" w:rsidRPr="00172052">
        <w:t xml:space="preserve"> Mobile</w:t>
      </w:r>
    </w:p>
    <w:p w14:paraId="67753108" w14:textId="77777777" w:rsidR="00D4744F" w:rsidRDefault="004314F8" w:rsidP="00BD40BA">
      <w:pPr>
        <w:pStyle w:val="Institution"/>
        <w:rPr>
          <w:rStyle w:val="InstitutionBold"/>
        </w:rPr>
      </w:pPr>
      <w:r>
        <w:rPr>
          <w:rStyle w:val="InstitutionBold"/>
        </w:rPr>
        <w:t>Online Store</w:t>
      </w:r>
      <w:r w:rsidR="009B3075">
        <w:rPr>
          <w:rStyle w:val="InstitutionBold"/>
        </w:rPr>
        <w:t xml:space="preserve"> Applet</w:t>
      </w:r>
    </w:p>
    <w:p w14:paraId="641124AE" w14:textId="6DA04A03" w:rsidR="00BD40BA" w:rsidRPr="00D4744F" w:rsidRDefault="003D31CA" w:rsidP="00D4744F">
      <w:pPr>
        <w:pStyle w:val="ResumeBullet"/>
        <w:numPr>
          <w:ilvl w:val="0"/>
          <w:numId w:val="0"/>
        </w:numPr>
        <w:rPr>
          <w:i/>
        </w:rPr>
      </w:pPr>
      <w:r w:rsidRPr="007E0A0B">
        <w:rPr>
          <w:i/>
        </w:rPr>
        <w:t>University of Washington: Information School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</w:t>
      </w:r>
      <w:r w:rsidR="00D047AB">
        <w:t>February</w:t>
      </w:r>
      <w:r w:rsidR="00021F6F">
        <w:t xml:space="preserve"> </w:t>
      </w:r>
      <w:r w:rsidR="00D047AB">
        <w:t>–</w:t>
      </w:r>
      <w:r w:rsidR="00021F6F">
        <w:t xml:space="preserve"> </w:t>
      </w:r>
      <w:r w:rsidR="00BD24C0">
        <w:t>March</w:t>
      </w:r>
      <w:r w:rsidR="00D047AB">
        <w:t xml:space="preserve"> </w:t>
      </w:r>
      <w:r w:rsidR="0053233B">
        <w:rPr>
          <w:iCs/>
        </w:rPr>
        <w:t>201</w:t>
      </w:r>
      <w:r w:rsidR="00BD24C0">
        <w:rPr>
          <w:iCs/>
        </w:rPr>
        <w:t>3</w:t>
      </w:r>
    </w:p>
    <w:p w14:paraId="543A4925" w14:textId="206FF74F" w:rsidR="00D047AB" w:rsidRDefault="00C7752C" w:rsidP="00D4744F">
      <w:pPr>
        <w:pStyle w:val="ResumeBullet"/>
        <w:numPr>
          <w:ilvl w:val="0"/>
          <w:numId w:val="13"/>
        </w:numPr>
      </w:pPr>
      <w:r>
        <w:t xml:space="preserve">Integrated Java </w:t>
      </w:r>
      <w:r w:rsidR="00A407C1">
        <w:t>with</w:t>
      </w:r>
      <w:r>
        <w:t xml:space="preserve"> MSSQL to</w:t>
      </w:r>
      <w:r w:rsidR="00021F6F">
        <w:t xml:space="preserve"> show items, reviews</w:t>
      </w:r>
      <w:r w:rsidR="00AF5193">
        <w:t>,</w:t>
      </w:r>
      <w:r w:rsidR="00021F6F">
        <w:t xml:space="preserve"> and orders</w:t>
      </w:r>
      <w:r w:rsidR="00A407C1">
        <w:t xml:space="preserve"> from a database</w:t>
      </w:r>
    </w:p>
    <w:p w14:paraId="0E3FA5AB" w14:textId="77777777" w:rsidR="00D4744F" w:rsidRDefault="00D047AB" w:rsidP="00D047AB">
      <w:pPr>
        <w:pStyle w:val="Institution"/>
        <w:rPr>
          <w:rStyle w:val="InstitutionBold"/>
        </w:rPr>
      </w:pPr>
      <w:r>
        <w:rPr>
          <w:rStyle w:val="InstitutionBold"/>
        </w:rPr>
        <w:t>Yelp Mobile App</w:t>
      </w:r>
    </w:p>
    <w:p w14:paraId="0F4DF7B9" w14:textId="1409EB63" w:rsidR="00D047AB" w:rsidRPr="00D4744F" w:rsidRDefault="003D31CA" w:rsidP="00D4744F">
      <w:pPr>
        <w:pStyle w:val="ResumeBullet"/>
        <w:numPr>
          <w:ilvl w:val="0"/>
          <w:numId w:val="0"/>
        </w:numPr>
        <w:rPr>
          <w:i/>
        </w:rPr>
      </w:pPr>
      <w:r w:rsidRPr="007E0A0B">
        <w:rPr>
          <w:i/>
        </w:rPr>
        <w:t>University of Washington: Information School</w:t>
      </w:r>
      <w:r w:rsidRPr="007E0A0B">
        <w:rPr>
          <w:i/>
        </w:rPr>
        <w:t xml:space="preserve"> </w:t>
      </w:r>
      <w:r w:rsidRPr="007E0A0B">
        <w:rPr>
          <w:i/>
        </w:rPr>
        <w:tab/>
      </w:r>
      <w:r>
        <w:tab/>
      </w:r>
      <w:r>
        <w:tab/>
      </w:r>
      <w:r>
        <w:tab/>
      </w:r>
      <w:r>
        <w:tab/>
        <w:t xml:space="preserve">           </w:t>
      </w:r>
      <w:r w:rsidR="00D047AB">
        <w:t xml:space="preserve">September – December </w:t>
      </w:r>
      <w:r w:rsidR="00D047AB" w:rsidRPr="004457D6">
        <w:t>20</w:t>
      </w:r>
      <w:r w:rsidR="00D047AB">
        <w:t>12</w:t>
      </w:r>
    </w:p>
    <w:p w14:paraId="3D253F5C" w14:textId="77777777" w:rsidR="00D047AB" w:rsidRDefault="00D047AB" w:rsidP="00D047AB">
      <w:pPr>
        <w:pStyle w:val="ResumeBullet"/>
        <w:numPr>
          <w:ilvl w:val="0"/>
          <w:numId w:val="13"/>
        </w:numPr>
        <w:rPr>
          <w:rStyle w:val="InstitutionBold"/>
          <w:b w:val="0"/>
          <w:bCs w:val="0"/>
          <w:smallCaps w:val="0"/>
          <w:spacing w:val="-4"/>
        </w:rPr>
      </w:pPr>
      <w:r>
        <w:rPr>
          <w:rStyle w:val="InstitutionBold"/>
          <w:b w:val="0"/>
          <w:bCs w:val="0"/>
          <w:smallCaps w:val="0"/>
          <w:spacing w:val="-4"/>
        </w:rPr>
        <w:t xml:space="preserve">Built the application using AJAX, JSON, </w:t>
      </w:r>
      <w:proofErr w:type="spellStart"/>
      <w:r>
        <w:rPr>
          <w:rStyle w:val="InstitutionBold"/>
          <w:b w:val="0"/>
          <w:bCs w:val="0"/>
          <w:smallCaps w:val="0"/>
          <w:spacing w:val="-4"/>
        </w:rPr>
        <w:t>jQuery</w:t>
      </w:r>
      <w:proofErr w:type="spellEnd"/>
      <w:r>
        <w:rPr>
          <w:rStyle w:val="InstitutionBold"/>
          <w:b w:val="0"/>
          <w:bCs w:val="0"/>
          <w:smallCaps w:val="0"/>
          <w:spacing w:val="-4"/>
        </w:rPr>
        <w:t xml:space="preserve"> Mobile, Yelp API, and the Google Maps API</w:t>
      </w:r>
    </w:p>
    <w:p w14:paraId="0F7ED214" w14:textId="77777777" w:rsidR="00D047AB" w:rsidRDefault="00D047AB" w:rsidP="00D047AB">
      <w:pPr>
        <w:pStyle w:val="ResumeBullet"/>
        <w:numPr>
          <w:ilvl w:val="0"/>
          <w:numId w:val="0"/>
        </w:numPr>
      </w:pPr>
    </w:p>
    <w:p w14:paraId="4637EEC5" w14:textId="77777777" w:rsidR="0069397D" w:rsidRPr="00691948" w:rsidRDefault="0069397D" w:rsidP="00000FD5">
      <w:pPr>
        <w:pStyle w:val="SectionHeading"/>
      </w:pPr>
      <w:r w:rsidRPr="00691948">
        <w:t xml:space="preserve">EDUCATION </w:t>
      </w:r>
    </w:p>
    <w:p w14:paraId="6ACFDA33" w14:textId="14D90907" w:rsidR="0069397D" w:rsidRPr="00691948" w:rsidRDefault="00541A4D" w:rsidP="00316B01">
      <w:pPr>
        <w:pStyle w:val="Institution"/>
      </w:pPr>
      <w:r w:rsidRPr="0053233B">
        <w:rPr>
          <w:rStyle w:val="InstitutionBold"/>
        </w:rPr>
        <w:t>University</w:t>
      </w:r>
      <w:r w:rsidRPr="00316B01">
        <w:rPr>
          <w:rStyle w:val="InstitutionBold"/>
        </w:rPr>
        <w:t xml:space="preserve"> of Washington</w:t>
      </w:r>
      <w:r w:rsidR="00DD5213" w:rsidRPr="00316B01">
        <w:rPr>
          <w:rStyle w:val="InstitutionBold"/>
        </w:rPr>
        <w:t>,</w:t>
      </w:r>
      <w:r w:rsidR="00DD5213">
        <w:t xml:space="preserve"> </w:t>
      </w:r>
      <w:r w:rsidR="00E308A6">
        <w:t>Seattle</w:t>
      </w:r>
      <w:r w:rsidR="001168FA">
        <w:t>, WA</w:t>
      </w:r>
      <w:r w:rsidR="006A6D6F" w:rsidRPr="00691948">
        <w:tab/>
      </w:r>
      <w:bookmarkStart w:id="2" w:name="Text30"/>
      <w:r w:rsidR="004457D6" w:rsidRPr="004457D6">
        <w:t xml:space="preserve"> 20</w:t>
      </w:r>
      <w:bookmarkEnd w:id="2"/>
      <w:r w:rsidR="00EE10A2">
        <w:t>11</w:t>
      </w:r>
      <w:r w:rsidR="00D047AB">
        <w:rPr>
          <w:rFonts w:eastAsia="Batang"/>
        </w:rPr>
        <w:t>–</w:t>
      </w:r>
      <w:r w:rsidR="00D047AB">
        <w:t xml:space="preserve"> </w:t>
      </w:r>
      <w:r w:rsidR="00EE10A2">
        <w:t>Present</w:t>
      </w:r>
    </w:p>
    <w:p w14:paraId="42F2C02D" w14:textId="0F58C729" w:rsidR="00657CA7" w:rsidRPr="004B44A5" w:rsidRDefault="004E14B4" w:rsidP="004B44A5">
      <w:pPr>
        <w:pStyle w:val="ResumeBullet"/>
        <w:numPr>
          <w:ilvl w:val="0"/>
          <w:numId w:val="0"/>
        </w:numPr>
        <w:rPr>
          <w:i/>
        </w:rPr>
      </w:pPr>
      <w:r>
        <w:rPr>
          <w:i/>
        </w:rPr>
        <w:t>Bachelor</w:t>
      </w:r>
      <w:r w:rsidR="00F6421E">
        <w:rPr>
          <w:i/>
        </w:rPr>
        <w:t xml:space="preserve"> of Science: Informatics Custom Track</w:t>
      </w:r>
      <w:r w:rsidR="004B44A5">
        <w:rPr>
          <w:i/>
        </w:rPr>
        <w:t>: Expected to Graduate June 2014</w:t>
      </w:r>
    </w:p>
    <w:p w14:paraId="76C10BFF" w14:textId="3B817F41" w:rsidR="00BB7A2E" w:rsidRPr="00BB7A2E" w:rsidRDefault="00C46885" w:rsidP="00C309F4">
      <w:pPr>
        <w:pStyle w:val="ResumeBullet"/>
        <w:numPr>
          <w:ilvl w:val="0"/>
          <w:numId w:val="13"/>
        </w:numPr>
        <w:rPr>
          <w:rStyle w:val="InstitutionBold"/>
          <w:b w:val="0"/>
          <w:bCs w:val="0"/>
          <w:smallCaps w:val="0"/>
          <w:spacing w:val="-4"/>
        </w:rPr>
      </w:pPr>
      <w:r>
        <w:t>3.</w:t>
      </w:r>
      <w:r w:rsidR="008F7234">
        <w:t>60</w:t>
      </w:r>
      <w:r>
        <w:t xml:space="preserve"> GPA</w:t>
      </w:r>
      <w:bookmarkStart w:id="3" w:name="Text31"/>
    </w:p>
    <w:p w14:paraId="18A10C27" w14:textId="4E3CB896" w:rsidR="0069397D" w:rsidRPr="00691948" w:rsidRDefault="00CF0AC5" w:rsidP="00316B01">
      <w:pPr>
        <w:pStyle w:val="Institution"/>
        <w:rPr>
          <w:rFonts w:eastAsia="Batang"/>
        </w:rPr>
      </w:pPr>
      <w:r>
        <w:rPr>
          <w:rStyle w:val="InstitutionBold"/>
        </w:rPr>
        <w:t>Highline Community College</w:t>
      </w:r>
      <w:r w:rsidR="00DD5213" w:rsidRPr="00316B01">
        <w:rPr>
          <w:rStyle w:val="InstitutionBold"/>
          <w:rFonts w:eastAsia="Batang"/>
        </w:rPr>
        <w:t xml:space="preserve">, </w:t>
      </w:r>
      <w:bookmarkEnd w:id="3"/>
      <w:r>
        <w:rPr>
          <w:rFonts w:eastAsia="Batang"/>
        </w:rPr>
        <w:t>Des Moines, WA</w:t>
      </w:r>
      <w:r w:rsidR="00E308A6">
        <w:rPr>
          <w:rFonts w:eastAsia="Batang"/>
        </w:rPr>
        <w:tab/>
      </w:r>
      <w:r w:rsidR="00EE10A2">
        <w:rPr>
          <w:rFonts w:eastAsia="Batang"/>
          <w:iCs/>
        </w:rPr>
        <w:t>2010</w:t>
      </w:r>
      <w:r w:rsidR="00D047AB">
        <w:rPr>
          <w:rFonts w:eastAsia="Batang"/>
          <w:iCs/>
        </w:rPr>
        <w:t xml:space="preserve"> </w:t>
      </w:r>
      <w:r w:rsidR="00D047AB">
        <w:rPr>
          <w:rFonts w:eastAsia="Batang"/>
        </w:rPr>
        <w:t>–</w:t>
      </w:r>
      <w:r w:rsidR="00D047AB">
        <w:rPr>
          <w:rFonts w:eastAsia="Batang"/>
          <w:iCs/>
        </w:rPr>
        <w:t xml:space="preserve"> </w:t>
      </w:r>
      <w:r w:rsidR="00EE10A2">
        <w:rPr>
          <w:rFonts w:eastAsia="Batang"/>
          <w:iCs/>
        </w:rPr>
        <w:t>2011</w:t>
      </w:r>
    </w:p>
    <w:p w14:paraId="755C0071" w14:textId="77777777" w:rsidR="0055784A" w:rsidRDefault="005E0576" w:rsidP="001D79C1">
      <w:pPr>
        <w:pStyle w:val="Degree"/>
      </w:pPr>
      <w:bookmarkStart w:id="4" w:name="Text9"/>
      <w:r>
        <w:t>Associates of Arts: Emphasis in Math</w:t>
      </w:r>
      <w:bookmarkStart w:id="5" w:name="Text10"/>
      <w:bookmarkEnd w:id="4"/>
    </w:p>
    <w:p w14:paraId="6589EBCE" w14:textId="77777777" w:rsidR="00EE10A2" w:rsidRDefault="0055784A" w:rsidP="00C309F4">
      <w:pPr>
        <w:pStyle w:val="ResumeBullet"/>
        <w:numPr>
          <w:ilvl w:val="0"/>
          <w:numId w:val="13"/>
        </w:numPr>
      </w:pPr>
      <w:r>
        <w:t xml:space="preserve">3.45 </w:t>
      </w:r>
      <w:r w:rsidR="00F8045D">
        <w:t>GPA</w:t>
      </w:r>
    </w:p>
    <w:p w14:paraId="6DA8023C" w14:textId="77777777" w:rsidR="00BB7A2E" w:rsidRDefault="00BB7A2E" w:rsidP="00BB7A2E">
      <w:pPr>
        <w:pStyle w:val="ResumeBullet"/>
        <w:numPr>
          <w:ilvl w:val="0"/>
          <w:numId w:val="0"/>
        </w:numPr>
        <w:ind w:left="360"/>
      </w:pPr>
    </w:p>
    <w:p w14:paraId="5A9F3CCF" w14:textId="796EF451" w:rsidR="00F8045D" w:rsidRDefault="00E308A6" w:rsidP="00F8045D">
      <w:pPr>
        <w:pStyle w:val="ResumeBullet"/>
        <w:numPr>
          <w:ilvl w:val="0"/>
          <w:numId w:val="0"/>
        </w:numPr>
      </w:pPr>
      <w:r>
        <w:rPr>
          <w:rStyle w:val="InstitutionBold"/>
        </w:rPr>
        <w:t>Kent Meridian High School</w:t>
      </w:r>
      <w:r w:rsidR="00F8045D" w:rsidRPr="00E52E6C">
        <w:rPr>
          <w:b/>
        </w:rPr>
        <w:t>,</w:t>
      </w:r>
      <w:r w:rsidR="00F8045D" w:rsidRPr="00E308A6">
        <w:t xml:space="preserve"> </w:t>
      </w:r>
      <w:r w:rsidR="00D047AB">
        <w:t>Kent, WA</w:t>
      </w:r>
      <w:r w:rsidR="00D047AB">
        <w:tab/>
      </w:r>
      <w:r w:rsidR="00D047AB">
        <w:tab/>
      </w:r>
      <w:r w:rsidR="00D047AB">
        <w:tab/>
      </w:r>
      <w:r w:rsidR="00D047AB">
        <w:tab/>
      </w:r>
      <w:r w:rsidR="00D047AB">
        <w:tab/>
      </w:r>
      <w:r w:rsidR="00D047AB">
        <w:tab/>
      </w:r>
      <w:r w:rsidR="00D047AB">
        <w:tab/>
      </w:r>
      <w:r w:rsidR="00D047AB">
        <w:tab/>
        <w:t xml:space="preserve">        2007 </w:t>
      </w:r>
      <w:r w:rsidR="00D047AB">
        <w:t>–</w:t>
      </w:r>
      <w:r w:rsidR="00D047AB">
        <w:t xml:space="preserve"> </w:t>
      </w:r>
      <w:r>
        <w:t>2011</w:t>
      </w:r>
    </w:p>
    <w:p w14:paraId="29ECB06F" w14:textId="0B8C713D" w:rsidR="005871DE" w:rsidRPr="005871DE" w:rsidRDefault="005871DE" w:rsidP="0079008E">
      <w:pPr>
        <w:pStyle w:val="ResumeBullet"/>
        <w:numPr>
          <w:ilvl w:val="0"/>
          <w:numId w:val="0"/>
        </w:numPr>
        <w:tabs>
          <w:tab w:val="left" w:pos="2941"/>
        </w:tabs>
        <w:rPr>
          <w:i/>
        </w:rPr>
      </w:pPr>
      <w:r w:rsidRPr="005871DE">
        <w:rPr>
          <w:i/>
        </w:rPr>
        <w:t>High School Diploma</w:t>
      </w:r>
      <w:r w:rsidR="0079008E">
        <w:rPr>
          <w:i/>
        </w:rPr>
        <w:tab/>
      </w:r>
    </w:p>
    <w:p w14:paraId="783966FD" w14:textId="77777777" w:rsidR="00F8045D" w:rsidRDefault="003818EA" w:rsidP="00C309F4">
      <w:pPr>
        <w:pStyle w:val="ResumeBullet"/>
        <w:numPr>
          <w:ilvl w:val="0"/>
          <w:numId w:val="12"/>
        </w:numPr>
      </w:pPr>
      <w:r>
        <w:t>3.7</w:t>
      </w:r>
      <w:r w:rsidR="0055784A">
        <w:t xml:space="preserve"> </w:t>
      </w:r>
      <w:r w:rsidR="00F8045D">
        <w:t>GPA</w:t>
      </w:r>
    </w:p>
    <w:p w14:paraId="4D3101DA" w14:textId="3A9DBDEE" w:rsidR="0055784A" w:rsidRDefault="00E43E3C" w:rsidP="00C309F4">
      <w:pPr>
        <w:pStyle w:val="ResumeBullet"/>
        <w:numPr>
          <w:ilvl w:val="0"/>
          <w:numId w:val="12"/>
        </w:numPr>
      </w:pPr>
      <w:r>
        <w:t>Running Start Program</w:t>
      </w:r>
      <w:r w:rsidR="004E35F0">
        <w:t xml:space="preserve">: </w:t>
      </w:r>
      <w:r w:rsidR="00E308A6">
        <w:t>Dual enrollment</w:t>
      </w:r>
      <w:r w:rsidR="004E35F0">
        <w:t xml:space="preserve"> </w:t>
      </w:r>
      <w:r w:rsidR="005A60CF">
        <w:t>Highline</w:t>
      </w:r>
      <w:r w:rsidR="002E362B">
        <w:t xml:space="preserve"> </w:t>
      </w:r>
      <w:r w:rsidR="00E308A6">
        <w:t>C</w:t>
      </w:r>
      <w:r w:rsidR="002E362B">
        <w:t xml:space="preserve">ommunity </w:t>
      </w:r>
      <w:r w:rsidR="00E308A6">
        <w:t>C</w:t>
      </w:r>
      <w:r w:rsidR="002E362B">
        <w:t>ollege for 11</w:t>
      </w:r>
      <w:r w:rsidR="002E362B" w:rsidRPr="002E362B">
        <w:rPr>
          <w:vertAlign w:val="superscript"/>
        </w:rPr>
        <w:t>th</w:t>
      </w:r>
      <w:r w:rsidR="002E362B">
        <w:t xml:space="preserve"> and 12</w:t>
      </w:r>
      <w:r w:rsidR="002E362B" w:rsidRPr="002E362B">
        <w:rPr>
          <w:vertAlign w:val="superscript"/>
        </w:rPr>
        <w:t>th</w:t>
      </w:r>
      <w:r w:rsidR="005B5C74">
        <w:t xml:space="preserve"> grade</w:t>
      </w:r>
    </w:p>
    <w:bookmarkEnd w:id="5"/>
    <w:p w14:paraId="6C20F178" w14:textId="72539C4E" w:rsidR="0069397D" w:rsidRPr="00691948" w:rsidRDefault="00C82D70" w:rsidP="00000FD5">
      <w:pPr>
        <w:pStyle w:val="SectionHeading"/>
        <w:rPr>
          <w:rFonts w:eastAsia="Batang"/>
        </w:rPr>
      </w:pPr>
      <w:r>
        <w:t xml:space="preserve">JOB </w:t>
      </w:r>
      <w:r w:rsidR="0069397D" w:rsidRPr="00691948">
        <w:t>EXPERIENCE</w:t>
      </w:r>
    </w:p>
    <w:p w14:paraId="28786AAC" w14:textId="26991C1E" w:rsidR="008F7234" w:rsidRPr="008F7234" w:rsidRDefault="00120EC8" w:rsidP="008F7234">
      <w:pPr>
        <w:pStyle w:val="Institution"/>
        <w:rPr>
          <w:rFonts w:eastAsia="Batang"/>
        </w:rPr>
      </w:pPr>
      <w:r>
        <w:rPr>
          <w:rStyle w:val="InstitutionBold"/>
          <w:rFonts w:eastAsia="Batang"/>
        </w:rPr>
        <w:t>University of Washington information Technologies</w:t>
      </w:r>
      <w:r w:rsidR="00DA36F4">
        <w:rPr>
          <w:rStyle w:val="InstitutionBold"/>
          <w:rFonts w:eastAsia="Batang"/>
        </w:rPr>
        <w:t xml:space="preserve">, </w:t>
      </w:r>
      <w:r w:rsidR="00DA36F4" w:rsidRPr="00044A6A">
        <w:rPr>
          <w:rStyle w:val="InstitutionBold"/>
          <w:rFonts w:eastAsia="Batang"/>
          <w:b w:val="0"/>
        </w:rPr>
        <w:t>Seattle, WA</w:t>
      </w:r>
      <w:r w:rsidR="008550C1">
        <w:rPr>
          <w:rStyle w:val="InstitutionBold"/>
          <w:rFonts w:eastAsia="Batang"/>
        </w:rPr>
        <w:t xml:space="preserve"> </w:t>
      </w:r>
      <w:r w:rsidR="0069397D" w:rsidRPr="00691948">
        <w:rPr>
          <w:rFonts w:eastAsia="Batang"/>
        </w:rPr>
        <w:tab/>
      </w:r>
      <w:r w:rsidR="00021F6F">
        <w:rPr>
          <w:rFonts w:eastAsia="Batang"/>
        </w:rPr>
        <w:t xml:space="preserve">April </w:t>
      </w:r>
      <w:r w:rsidR="00E37012">
        <w:rPr>
          <w:rFonts w:eastAsia="Batang"/>
        </w:rPr>
        <w:t>2012-Present</w:t>
      </w:r>
    </w:p>
    <w:p w14:paraId="43F92EBC" w14:textId="2C0BEA47" w:rsidR="008F7234" w:rsidRPr="00691948" w:rsidRDefault="008F7234" w:rsidP="009F1C03">
      <w:pPr>
        <w:pStyle w:val="JobTitle"/>
      </w:pPr>
      <w:r>
        <w:t>Senior I Consultant: Video Track</w:t>
      </w:r>
    </w:p>
    <w:p w14:paraId="6E197AD3" w14:textId="77777777" w:rsidR="00F4475F" w:rsidRPr="002C3587" w:rsidRDefault="00F4475F" w:rsidP="00F4475F">
      <w:pPr>
        <w:pStyle w:val="ResumeBullet"/>
        <w:numPr>
          <w:ilvl w:val="0"/>
          <w:numId w:val="10"/>
        </w:numPr>
        <w:rPr>
          <w:bCs/>
          <w:iCs/>
        </w:rPr>
      </w:pPr>
      <w:r>
        <w:rPr>
          <w:bCs/>
          <w:iCs/>
        </w:rPr>
        <w:t>Answer g</w:t>
      </w:r>
      <w:r w:rsidRPr="002C3587">
        <w:rPr>
          <w:bCs/>
          <w:iCs/>
        </w:rPr>
        <w:t>eneral questions related to Computers, Microsoft O</w:t>
      </w:r>
      <w:r>
        <w:rPr>
          <w:bCs/>
          <w:iCs/>
        </w:rPr>
        <w:t>ffice/Windows and lab computers in the library</w:t>
      </w:r>
    </w:p>
    <w:p w14:paraId="6289F101" w14:textId="0F6A0B23" w:rsidR="00F4475F" w:rsidRPr="002C3587" w:rsidRDefault="00F4475F" w:rsidP="002C3587">
      <w:pPr>
        <w:pStyle w:val="ResumeBullet"/>
        <w:numPr>
          <w:ilvl w:val="0"/>
          <w:numId w:val="10"/>
        </w:numPr>
        <w:rPr>
          <w:bCs/>
          <w:iCs/>
        </w:rPr>
      </w:pPr>
      <w:r>
        <w:rPr>
          <w:bCs/>
          <w:iCs/>
        </w:rPr>
        <w:t>Help fix various problems on clients computers by</w:t>
      </w:r>
      <w:r w:rsidR="004E35F0">
        <w:rPr>
          <w:bCs/>
          <w:iCs/>
        </w:rPr>
        <w:t xml:space="preserve"> using problem solving methods </w:t>
      </w:r>
    </w:p>
    <w:p w14:paraId="26516DB7" w14:textId="05519A4C" w:rsidR="002C3587" w:rsidRDefault="002C3587" w:rsidP="002C3587">
      <w:pPr>
        <w:pStyle w:val="ResumeBullet"/>
        <w:numPr>
          <w:ilvl w:val="0"/>
          <w:numId w:val="10"/>
        </w:numPr>
        <w:rPr>
          <w:bCs/>
          <w:iCs/>
        </w:rPr>
      </w:pPr>
      <w:r w:rsidRPr="002C3587">
        <w:rPr>
          <w:bCs/>
          <w:iCs/>
        </w:rPr>
        <w:t xml:space="preserve">Replied to Clients' Questions using </w:t>
      </w:r>
      <w:r w:rsidR="00021F6F">
        <w:rPr>
          <w:bCs/>
          <w:iCs/>
        </w:rPr>
        <w:t>our RT system</w:t>
      </w:r>
    </w:p>
    <w:p w14:paraId="3F2EAE55" w14:textId="77777777" w:rsidR="004E35F0" w:rsidRDefault="002C3587" w:rsidP="002C3587">
      <w:pPr>
        <w:pStyle w:val="ResumeBullet"/>
        <w:numPr>
          <w:ilvl w:val="0"/>
          <w:numId w:val="10"/>
        </w:numPr>
        <w:rPr>
          <w:bCs/>
          <w:iCs/>
        </w:rPr>
      </w:pPr>
      <w:r w:rsidRPr="002C3587">
        <w:rPr>
          <w:bCs/>
          <w:iCs/>
        </w:rPr>
        <w:t xml:space="preserve">Write </w:t>
      </w:r>
      <w:r>
        <w:rPr>
          <w:bCs/>
          <w:iCs/>
        </w:rPr>
        <w:t>a</w:t>
      </w:r>
      <w:r w:rsidR="004E35F0">
        <w:rPr>
          <w:bCs/>
          <w:iCs/>
        </w:rPr>
        <w:t>rticles relating</w:t>
      </w:r>
      <w:r w:rsidRPr="002C3587">
        <w:rPr>
          <w:bCs/>
          <w:iCs/>
        </w:rPr>
        <w:t xml:space="preserve"> to reoccurring problems we encounter</w:t>
      </w:r>
      <w:r w:rsidR="006C08DF">
        <w:rPr>
          <w:bCs/>
          <w:iCs/>
        </w:rPr>
        <w:t xml:space="preserve"> </w:t>
      </w:r>
    </w:p>
    <w:p w14:paraId="547A4E26" w14:textId="3B64FD7A" w:rsidR="002C3587" w:rsidRPr="00021F6F" w:rsidRDefault="004E35F0" w:rsidP="00021F6F">
      <w:pPr>
        <w:pStyle w:val="ResumeBullet"/>
        <w:numPr>
          <w:ilvl w:val="0"/>
          <w:numId w:val="10"/>
        </w:numPr>
        <w:rPr>
          <w:bCs/>
          <w:iCs/>
        </w:rPr>
      </w:pPr>
      <w:r>
        <w:rPr>
          <w:bCs/>
          <w:iCs/>
        </w:rPr>
        <w:t>R</w:t>
      </w:r>
      <w:r w:rsidR="006C08DF">
        <w:rPr>
          <w:bCs/>
          <w:iCs/>
        </w:rPr>
        <w:t xml:space="preserve">eport issues in the lab </w:t>
      </w:r>
      <w:r w:rsidR="00B73236">
        <w:rPr>
          <w:bCs/>
          <w:iCs/>
        </w:rPr>
        <w:t>on our online tracking system</w:t>
      </w:r>
    </w:p>
    <w:p w14:paraId="235169B6" w14:textId="4A2A206C" w:rsidR="00B84FE1" w:rsidRPr="0081545C" w:rsidRDefault="007D3F40" w:rsidP="00B84FE1">
      <w:pPr>
        <w:pStyle w:val="ResumeBullet"/>
        <w:numPr>
          <w:ilvl w:val="0"/>
          <w:numId w:val="10"/>
        </w:numPr>
      </w:pPr>
      <w:r>
        <w:t>Promoted from</w:t>
      </w:r>
      <w:r w:rsidRPr="009120B3">
        <w:t xml:space="preserve"> </w:t>
      </w:r>
      <w:r>
        <w:t>Student Assistant to Help Desk Consultant in June 2012, and then from Help Desk Consultant to Senior I Consultant in August 2013</w:t>
      </w:r>
    </w:p>
    <w:sectPr w:rsidR="00B84FE1" w:rsidRPr="0081545C" w:rsidSect="004457D6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32B4"/>
    <w:multiLevelType w:val="hybridMultilevel"/>
    <w:tmpl w:val="CD72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9623F"/>
    <w:multiLevelType w:val="hybridMultilevel"/>
    <w:tmpl w:val="B32AC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24D79"/>
    <w:multiLevelType w:val="hybridMultilevel"/>
    <w:tmpl w:val="DD7A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915FF"/>
    <w:multiLevelType w:val="hybridMultilevel"/>
    <w:tmpl w:val="0392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11A02"/>
    <w:multiLevelType w:val="hybridMultilevel"/>
    <w:tmpl w:val="CCA6A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709EF"/>
    <w:multiLevelType w:val="hybridMultilevel"/>
    <w:tmpl w:val="D936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075EE"/>
    <w:multiLevelType w:val="hybridMultilevel"/>
    <w:tmpl w:val="0AFA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453A7"/>
    <w:multiLevelType w:val="hybridMultilevel"/>
    <w:tmpl w:val="5B3A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D76463"/>
    <w:multiLevelType w:val="hybridMultilevel"/>
    <w:tmpl w:val="D116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D5F7A"/>
    <w:multiLevelType w:val="hybridMultilevel"/>
    <w:tmpl w:val="0DFA8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D7F53"/>
    <w:multiLevelType w:val="hybridMultilevel"/>
    <w:tmpl w:val="C16C0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8D6F56"/>
    <w:multiLevelType w:val="hybridMultilevel"/>
    <w:tmpl w:val="C520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83750"/>
    <w:multiLevelType w:val="hybridMultilevel"/>
    <w:tmpl w:val="916A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C52D98"/>
    <w:multiLevelType w:val="hybridMultilevel"/>
    <w:tmpl w:val="C148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09397B"/>
    <w:multiLevelType w:val="hybridMultilevel"/>
    <w:tmpl w:val="CCA0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0A54D5"/>
    <w:multiLevelType w:val="hybridMultilevel"/>
    <w:tmpl w:val="9238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C128E0"/>
    <w:multiLevelType w:val="hybridMultilevel"/>
    <w:tmpl w:val="D93C501C"/>
    <w:lvl w:ilvl="0" w:tplc="D2045E5E">
      <w:start w:val="1"/>
      <w:numFmt w:val="bullet"/>
      <w:pStyle w:val="Resume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0"/>
  </w:num>
  <w:num w:numId="3">
    <w:abstractNumId w:val="8"/>
  </w:num>
  <w:num w:numId="4">
    <w:abstractNumId w:val="9"/>
  </w:num>
  <w:num w:numId="5">
    <w:abstractNumId w:val="12"/>
  </w:num>
  <w:num w:numId="6">
    <w:abstractNumId w:val="2"/>
  </w:num>
  <w:num w:numId="7">
    <w:abstractNumId w:val="6"/>
  </w:num>
  <w:num w:numId="8">
    <w:abstractNumId w:val="7"/>
  </w:num>
  <w:num w:numId="9">
    <w:abstractNumId w:val="13"/>
  </w:num>
  <w:num w:numId="10">
    <w:abstractNumId w:val="4"/>
  </w:num>
  <w:num w:numId="11">
    <w:abstractNumId w:val="10"/>
  </w:num>
  <w:num w:numId="12">
    <w:abstractNumId w:val="1"/>
  </w:num>
  <w:num w:numId="13">
    <w:abstractNumId w:val="5"/>
  </w:num>
  <w:num w:numId="14">
    <w:abstractNumId w:val="14"/>
  </w:num>
  <w:num w:numId="15">
    <w:abstractNumId w:val="3"/>
  </w:num>
  <w:num w:numId="16">
    <w:abstractNumId w:val="11"/>
  </w:num>
  <w:num w:numId="17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24F"/>
    <w:rsid w:val="00000FD5"/>
    <w:rsid w:val="00021F6F"/>
    <w:rsid w:val="00024D77"/>
    <w:rsid w:val="00044A6A"/>
    <w:rsid w:val="00051D0B"/>
    <w:rsid w:val="0005418B"/>
    <w:rsid w:val="00061A5A"/>
    <w:rsid w:val="00067CE8"/>
    <w:rsid w:val="0007175B"/>
    <w:rsid w:val="000859FE"/>
    <w:rsid w:val="00092B4E"/>
    <w:rsid w:val="000A0F6D"/>
    <w:rsid w:val="000A1106"/>
    <w:rsid w:val="000A3A6B"/>
    <w:rsid w:val="000A78F0"/>
    <w:rsid w:val="000B08AF"/>
    <w:rsid w:val="000B2689"/>
    <w:rsid w:val="000C31F9"/>
    <w:rsid w:val="000D4951"/>
    <w:rsid w:val="000D5503"/>
    <w:rsid w:val="000D686F"/>
    <w:rsid w:val="000E7F9E"/>
    <w:rsid w:val="00106F2A"/>
    <w:rsid w:val="001102B9"/>
    <w:rsid w:val="00110726"/>
    <w:rsid w:val="00115611"/>
    <w:rsid w:val="001168FA"/>
    <w:rsid w:val="00120EC8"/>
    <w:rsid w:val="0012637A"/>
    <w:rsid w:val="00130659"/>
    <w:rsid w:val="00131041"/>
    <w:rsid w:val="00132531"/>
    <w:rsid w:val="0014444C"/>
    <w:rsid w:val="00156C0B"/>
    <w:rsid w:val="0016295B"/>
    <w:rsid w:val="00166B59"/>
    <w:rsid w:val="00171066"/>
    <w:rsid w:val="00172052"/>
    <w:rsid w:val="001736D2"/>
    <w:rsid w:val="0017458C"/>
    <w:rsid w:val="001769F2"/>
    <w:rsid w:val="001A0EB7"/>
    <w:rsid w:val="001A6A31"/>
    <w:rsid w:val="001B1A00"/>
    <w:rsid w:val="001D79C1"/>
    <w:rsid w:val="001D7ADD"/>
    <w:rsid w:val="001F1224"/>
    <w:rsid w:val="001F73D0"/>
    <w:rsid w:val="0025080F"/>
    <w:rsid w:val="00262469"/>
    <w:rsid w:val="0027455B"/>
    <w:rsid w:val="0028742D"/>
    <w:rsid w:val="00290235"/>
    <w:rsid w:val="00296C79"/>
    <w:rsid w:val="002A3F42"/>
    <w:rsid w:val="002C3587"/>
    <w:rsid w:val="002E362B"/>
    <w:rsid w:val="002F2E30"/>
    <w:rsid w:val="00305AFB"/>
    <w:rsid w:val="003101C2"/>
    <w:rsid w:val="00316B01"/>
    <w:rsid w:val="00316F3F"/>
    <w:rsid w:val="003262A9"/>
    <w:rsid w:val="00332E6F"/>
    <w:rsid w:val="00334420"/>
    <w:rsid w:val="00350387"/>
    <w:rsid w:val="00361517"/>
    <w:rsid w:val="00367518"/>
    <w:rsid w:val="0037623F"/>
    <w:rsid w:val="003818EA"/>
    <w:rsid w:val="00396B5B"/>
    <w:rsid w:val="003B28D5"/>
    <w:rsid w:val="003B7D4B"/>
    <w:rsid w:val="003D31CA"/>
    <w:rsid w:val="003E13CD"/>
    <w:rsid w:val="003E7B4D"/>
    <w:rsid w:val="003F76D0"/>
    <w:rsid w:val="0040474C"/>
    <w:rsid w:val="004048D8"/>
    <w:rsid w:val="0040664F"/>
    <w:rsid w:val="00413860"/>
    <w:rsid w:val="00416D53"/>
    <w:rsid w:val="00424973"/>
    <w:rsid w:val="004314F8"/>
    <w:rsid w:val="0043761F"/>
    <w:rsid w:val="004457D6"/>
    <w:rsid w:val="00450B83"/>
    <w:rsid w:val="00450F1A"/>
    <w:rsid w:val="004566FD"/>
    <w:rsid w:val="00467597"/>
    <w:rsid w:val="00471A4D"/>
    <w:rsid w:val="00481F28"/>
    <w:rsid w:val="004853E3"/>
    <w:rsid w:val="004936FF"/>
    <w:rsid w:val="004963B3"/>
    <w:rsid w:val="004B29FE"/>
    <w:rsid w:val="004B44A5"/>
    <w:rsid w:val="004B62E3"/>
    <w:rsid w:val="004C5644"/>
    <w:rsid w:val="004E0028"/>
    <w:rsid w:val="004E14B4"/>
    <w:rsid w:val="004E35F0"/>
    <w:rsid w:val="004F36F9"/>
    <w:rsid w:val="004F3984"/>
    <w:rsid w:val="004F524E"/>
    <w:rsid w:val="004F7264"/>
    <w:rsid w:val="00522FB0"/>
    <w:rsid w:val="005311DA"/>
    <w:rsid w:val="0053233B"/>
    <w:rsid w:val="00533401"/>
    <w:rsid w:val="00541A4D"/>
    <w:rsid w:val="005560FC"/>
    <w:rsid w:val="0055784A"/>
    <w:rsid w:val="005734F0"/>
    <w:rsid w:val="005758D5"/>
    <w:rsid w:val="0058356B"/>
    <w:rsid w:val="00585131"/>
    <w:rsid w:val="00586F12"/>
    <w:rsid w:val="005871DE"/>
    <w:rsid w:val="005939AC"/>
    <w:rsid w:val="005A60CF"/>
    <w:rsid w:val="005B145A"/>
    <w:rsid w:val="005B5C74"/>
    <w:rsid w:val="005D1A7A"/>
    <w:rsid w:val="005D5161"/>
    <w:rsid w:val="005D5C5E"/>
    <w:rsid w:val="005D64C6"/>
    <w:rsid w:val="005E0576"/>
    <w:rsid w:val="005F3142"/>
    <w:rsid w:val="005F645F"/>
    <w:rsid w:val="006009F0"/>
    <w:rsid w:val="00620325"/>
    <w:rsid w:val="006276F1"/>
    <w:rsid w:val="00645776"/>
    <w:rsid w:val="00657CA7"/>
    <w:rsid w:val="00661D90"/>
    <w:rsid w:val="0066657F"/>
    <w:rsid w:val="00671B25"/>
    <w:rsid w:val="006729CF"/>
    <w:rsid w:val="00673497"/>
    <w:rsid w:val="006802CD"/>
    <w:rsid w:val="00686540"/>
    <w:rsid w:val="00691948"/>
    <w:rsid w:val="0069397D"/>
    <w:rsid w:val="006956F0"/>
    <w:rsid w:val="006A6D6F"/>
    <w:rsid w:val="006B3FE9"/>
    <w:rsid w:val="006C08DF"/>
    <w:rsid w:val="006C5AF4"/>
    <w:rsid w:val="006C611D"/>
    <w:rsid w:val="006C7767"/>
    <w:rsid w:val="006D4FEB"/>
    <w:rsid w:val="006E78BA"/>
    <w:rsid w:val="0070620A"/>
    <w:rsid w:val="0072486F"/>
    <w:rsid w:val="0075283B"/>
    <w:rsid w:val="00764D43"/>
    <w:rsid w:val="007731B3"/>
    <w:rsid w:val="00780D6D"/>
    <w:rsid w:val="0079008E"/>
    <w:rsid w:val="00797D25"/>
    <w:rsid w:val="007D1AE4"/>
    <w:rsid w:val="007D3F40"/>
    <w:rsid w:val="007D422C"/>
    <w:rsid w:val="007D7B37"/>
    <w:rsid w:val="007E0A0B"/>
    <w:rsid w:val="007E7BFC"/>
    <w:rsid w:val="007F22BF"/>
    <w:rsid w:val="007F53BD"/>
    <w:rsid w:val="007F5E16"/>
    <w:rsid w:val="008051AB"/>
    <w:rsid w:val="008128A2"/>
    <w:rsid w:val="00812FC1"/>
    <w:rsid w:val="0081545C"/>
    <w:rsid w:val="00816AFF"/>
    <w:rsid w:val="008230AE"/>
    <w:rsid w:val="00826C10"/>
    <w:rsid w:val="00830A55"/>
    <w:rsid w:val="00834D8E"/>
    <w:rsid w:val="00842948"/>
    <w:rsid w:val="00844401"/>
    <w:rsid w:val="008550C1"/>
    <w:rsid w:val="008645F6"/>
    <w:rsid w:val="008669A5"/>
    <w:rsid w:val="00873C8E"/>
    <w:rsid w:val="0087404B"/>
    <w:rsid w:val="008836F4"/>
    <w:rsid w:val="00884A0A"/>
    <w:rsid w:val="008A0A6E"/>
    <w:rsid w:val="008B20FC"/>
    <w:rsid w:val="008B6DC2"/>
    <w:rsid w:val="008D0080"/>
    <w:rsid w:val="008F7234"/>
    <w:rsid w:val="008F7423"/>
    <w:rsid w:val="00900141"/>
    <w:rsid w:val="00911CFC"/>
    <w:rsid w:val="009120B3"/>
    <w:rsid w:val="00920FE8"/>
    <w:rsid w:val="00923A59"/>
    <w:rsid w:val="0092738F"/>
    <w:rsid w:val="00936F35"/>
    <w:rsid w:val="0094276E"/>
    <w:rsid w:val="009673BA"/>
    <w:rsid w:val="009809CD"/>
    <w:rsid w:val="009B16F8"/>
    <w:rsid w:val="009B3075"/>
    <w:rsid w:val="009B658E"/>
    <w:rsid w:val="009C6A86"/>
    <w:rsid w:val="009D2A5C"/>
    <w:rsid w:val="009E1620"/>
    <w:rsid w:val="009F1C03"/>
    <w:rsid w:val="00A02FB4"/>
    <w:rsid w:val="00A04169"/>
    <w:rsid w:val="00A30BAD"/>
    <w:rsid w:val="00A31411"/>
    <w:rsid w:val="00A338F1"/>
    <w:rsid w:val="00A368F1"/>
    <w:rsid w:val="00A407C1"/>
    <w:rsid w:val="00A42CCF"/>
    <w:rsid w:val="00A514AD"/>
    <w:rsid w:val="00A84BBF"/>
    <w:rsid w:val="00AB0DBD"/>
    <w:rsid w:val="00AB2E0C"/>
    <w:rsid w:val="00AC6824"/>
    <w:rsid w:val="00AD3951"/>
    <w:rsid w:val="00AD5213"/>
    <w:rsid w:val="00AF3174"/>
    <w:rsid w:val="00AF5193"/>
    <w:rsid w:val="00B071F4"/>
    <w:rsid w:val="00B16303"/>
    <w:rsid w:val="00B21E37"/>
    <w:rsid w:val="00B25172"/>
    <w:rsid w:val="00B551B7"/>
    <w:rsid w:val="00B554AA"/>
    <w:rsid w:val="00B57363"/>
    <w:rsid w:val="00B60F99"/>
    <w:rsid w:val="00B66688"/>
    <w:rsid w:val="00B73236"/>
    <w:rsid w:val="00B77B5F"/>
    <w:rsid w:val="00B848F9"/>
    <w:rsid w:val="00B84FE1"/>
    <w:rsid w:val="00B908B2"/>
    <w:rsid w:val="00BB4FA2"/>
    <w:rsid w:val="00BB7A2E"/>
    <w:rsid w:val="00BC28E8"/>
    <w:rsid w:val="00BC2F7C"/>
    <w:rsid w:val="00BD24C0"/>
    <w:rsid w:val="00BD3446"/>
    <w:rsid w:val="00BD40BA"/>
    <w:rsid w:val="00BD4474"/>
    <w:rsid w:val="00BD6D12"/>
    <w:rsid w:val="00BD6E61"/>
    <w:rsid w:val="00BE63B7"/>
    <w:rsid w:val="00BF3EB4"/>
    <w:rsid w:val="00BF77A3"/>
    <w:rsid w:val="00C247D4"/>
    <w:rsid w:val="00C2494D"/>
    <w:rsid w:val="00C309F4"/>
    <w:rsid w:val="00C46885"/>
    <w:rsid w:val="00C60967"/>
    <w:rsid w:val="00C66BFB"/>
    <w:rsid w:val="00C73849"/>
    <w:rsid w:val="00C7752C"/>
    <w:rsid w:val="00C82D70"/>
    <w:rsid w:val="00C94228"/>
    <w:rsid w:val="00CB27D9"/>
    <w:rsid w:val="00CC51F5"/>
    <w:rsid w:val="00CE684F"/>
    <w:rsid w:val="00CF0AC5"/>
    <w:rsid w:val="00D047AB"/>
    <w:rsid w:val="00D22307"/>
    <w:rsid w:val="00D3051E"/>
    <w:rsid w:val="00D35067"/>
    <w:rsid w:val="00D4744F"/>
    <w:rsid w:val="00D5488C"/>
    <w:rsid w:val="00D550D8"/>
    <w:rsid w:val="00D56749"/>
    <w:rsid w:val="00D8120C"/>
    <w:rsid w:val="00D90A4E"/>
    <w:rsid w:val="00DA36F4"/>
    <w:rsid w:val="00DA62DE"/>
    <w:rsid w:val="00DB2039"/>
    <w:rsid w:val="00DC7D65"/>
    <w:rsid w:val="00DD3DE3"/>
    <w:rsid w:val="00DD5213"/>
    <w:rsid w:val="00DE0E53"/>
    <w:rsid w:val="00DE6E7B"/>
    <w:rsid w:val="00DF3147"/>
    <w:rsid w:val="00DF35F1"/>
    <w:rsid w:val="00E308A6"/>
    <w:rsid w:val="00E33FF3"/>
    <w:rsid w:val="00E363C2"/>
    <w:rsid w:val="00E37012"/>
    <w:rsid w:val="00E4024F"/>
    <w:rsid w:val="00E43E3C"/>
    <w:rsid w:val="00E52E6C"/>
    <w:rsid w:val="00E667A1"/>
    <w:rsid w:val="00E71705"/>
    <w:rsid w:val="00E77D59"/>
    <w:rsid w:val="00E80732"/>
    <w:rsid w:val="00E83ABB"/>
    <w:rsid w:val="00E84EC3"/>
    <w:rsid w:val="00EA10AF"/>
    <w:rsid w:val="00EA210C"/>
    <w:rsid w:val="00EB002B"/>
    <w:rsid w:val="00EB24D7"/>
    <w:rsid w:val="00EB4078"/>
    <w:rsid w:val="00EC57DB"/>
    <w:rsid w:val="00EE10A2"/>
    <w:rsid w:val="00EE2356"/>
    <w:rsid w:val="00EE57CB"/>
    <w:rsid w:val="00EF77E7"/>
    <w:rsid w:val="00F221AF"/>
    <w:rsid w:val="00F2220A"/>
    <w:rsid w:val="00F349CB"/>
    <w:rsid w:val="00F43988"/>
    <w:rsid w:val="00F4475F"/>
    <w:rsid w:val="00F51018"/>
    <w:rsid w:val="00F573CA"/>
    <w:rsid w:val="00F6421E"/>
    <w:rsid w:val="00F8045D"/>
    <w:rsid w:val="00F821D2"/>
    <w:rsid w:val="00F870B0"/>
    <w:rsid w:val="00FA3B62"/>
    <w:rsid w:val="00FC4931"/>
    <w:rsid w:val="00FD3AA5"/>
    <w:rsid w:val="00FD6569"/>
    <w:rsid w:val="00FE2BFB"/>
    <w:rsid w:val="00FE58BB"/>
    <w:rsid w:val="00F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565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5A"/>
    <w:pPr>
      <w:spacing w:line="240" w:lineRule="atLeast"/>
    </w:pPr>
    <w:rPr>
      <w:spacing w:val="-4"/>
      <w:sz w:val="21"/>
      <w:szCs w:val="24"/>
    </w:rPr>
  </w:style>
  <w:style w:type="paragraph" w:styleId="Heading1">
    <w:name w:val="heading 1"/>
    <w:basedOn w:val="Normal"/>
    <w:next w:val="Normal"/>
    <w:qFormat/>
    <w:rsid w:val="00450B83"/>
    <w:pPr>
      <w:keepNext/>
      <w:tabs>
        <w:tab w:val="left" w:pos="1440"/>
      </w:tabs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450B83"/>
    <w:pPr>
      <w:keepNext/>
      <w:tabs>
        <w:tab w:val="left" w:pos="1440"/>
      </w:tabs>
      <w:outlineLvl w:val="1"/>
    </w:pPr>
    <w:rPr>
      <w:rFonts w:eastAsia="Batang"/>
      <w:b/>
      <w:bCs/>
      <w:spacing w:val="-6"/>
      <w:sz w:val="22"/>
      <w:szCs w:val="22"/>
    </w:rPr>
  </w:style>
  <w:style w:type="paragraph" w:styleId="Heading3">
    <w:name w:val="heading 3"/>
    <w:basedOn w:val="Normal"/>
    <w:next w:val="Normal"/>
    <w:qFormat/>
    <w:rsid w:val="00450B83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  <w:szCs w:val="22"/>
    </w:rPr>
  </w:style>
  <w:style w:type="paragraph" w:styleId="Heading4">
    <w:name w:val="heading 4"/>
    <w:basedOn w:val="Normal"/>
    <w:next w:val="Normal"/>
    <w:qFormat/>
    <w:rsid w:val="00450B83"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50B83"/>
    <w:pPr>
      <w:jc w:val="center"/>
    </w:pPr>
    <w:rPr>
      <w:b/>
      <w:bCs/>
      <w:sz w:val="22"/>
      <w:szCs w:val="22"/>
    </w:rPr>
  </w:style>
  <w:style w:type="character" w:styleId="Hyperlink">
    <w:name w:val="Hyperlink"/>
    <w:basedOn w:val="DefaultParagraphFont"/>
    <w:semiHidden/>
    <w:rsid w:val="00450B83"/>
    <w:rPr>
      <w:color w:val="0000FF"/>
      <w:u w:val="single"/>
    </w:rPr>
  </w:style>
  <w:style w:type="paragraph" w:customStyle="1" w:styleId="InstitutionDescriptionDegree">
    <w:name w:val="Institution Description/Degree"/>
    <w:basedOn w:val="JobDescription"/>
    <w:rsid w:val="009F1C03"/>
    <w:rPr>
      <w:i/>
    </w:rPr>
  </w:style>
  <w:style w:type="character" w:customStyle="1" w:styleId="TitleChar">
    <w:name w:val="Title Char"/>
    <w:basedOn w:val="DefaultParagraphFont"/>
    <w:link w:val="Title"/>
    <w:rsid w:val="00A42CCF"/>
    <w:rPr>
      <w:b/>
      <w:bCs/>
      <w:spacing w:val="-4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semiHidden/>
    <w:rsid w:val="00450B83"/>
    <w:rPr>
      <w:color w:val="800080"/>
      <w:u w:val="single"/>
    </w:rPr>
  </w:style>
  <w:style w:type="character" w:customStyle="1" w:styleId="CandidateNameChar">
    <w:name w:val="Candidate Name Char"/>
    <w:basedOn w:val="TitleChar"/>
    <w:link w:val="CandidateName"/>
    <w:rsid w:val="00A42CCF"/>
    <w:rPr>
      <w:b/>
      <w:bCs/>
      <w:spacing w:val="-6"/>
      <w:sz w:val="33"/>
      <w:szCs w:val="33"/>
      <w:lang w:val="en-US" w:eastAsia="en-US" w:bidi="ar-SA"/>
    </w:rPr>
  </w:style>
  <w:style w:type="paragraph" w:customStyle="1" w:styleId="CandidateName">
    <w:name w:val="Candidate Name"/>
    <w:basedOn w:val="Title"/>
    <w:link w:val="CandidateNameChar"/>
    <w:rsid w:val="00000FD5"/>
    <w:rPr>
      <w:b w:val="0"/>
      <w:bCs w:val="0"/>
      <w:spacing w:val="-6"/>
      <w:sz w:val="33"/>
      <w:szCs w:val="33"/>
    </w:rPr>
  </w:style>
  <w:style w:type="paragraph" w:customStyle="1" w:styleId="CandidateAddress">
    <w:name w:val="Candidate Address"/>
    <w:basedOn w:val="Normal"/>
    <w:rsid w:val="00000FD5"/>
    <w:pPr>
      <w:tabs>
        <w:tab w:val="right" w:pos="10080"/>
      </w:tabs>
      <w:jc w:val="center"/>
    </w:pPr>
    <w:rPr>
      <w:spacing w:val="-6"/>
      <w:sz w:val="19"/>
      <w:szCs w:val="19"/>
    </w:rPr>
  </w:style>
  <w:style w:type="paragraph" w:customStyle="1" w:styleId="CandidateEmail">
    <w:name w:val="Candidate Email"/>
    <w:basedOn w:val="Normal"/>
    <w:rsid w:val="00000FD5"/>
    <w:pPr>
      <w:tabs>
        <w:tab w:val="right" w:pos="10080"/>
      </w:tabs>
      <w:jc w:val="center"/>
    </w:pPr>
    <w:rPr>
      <w:spacing w:val="-6"/>
      <w:sz w:val="19"/>
      <w:szCs w:val="19"/>
    </w:rPr>
  </w:style>
  <w:style w:type="paragraph" w:customStyle="1" w:styleId="SectionHeading">
    <w:name w:val="Section Heading"/>
    <w:basedOn w:val="Heading1"/>
    <w:rsid w:val="00671B25"/>
    <w:pPr>
      <w:pBdr>
        <w:bottom w:val="single" w:sz="4" w:space="2" w:color="auto"/>
      </w:pBdr>
      <w:spacing w:before="180"/>
    </w:pPr>
    <w:rPr>
      <w:spacing w:val="-6"/>
      <w:sz w:val="21"/>
      <w:szCs w:val="21"/>
    </w:rPr>
  </w:style>
  <w:style w:type="paragraph" w:customStyle="1" w:styleId="Institution">
    <w:name w:val="Institution"/>
    <w:basedOn w:val="Normal"/>
    <w:rsid w:val="00316B01"/>
    <w:pPr>
      <w:tabs>
        <w:tab w:val="right" w:pos="10080"/>
      </w:tabs>
      <w:spacing w:before="120"/>
    </w:pPr>
    <w:rPr>
      <w:spacing w:val="-6"/>
      <w:szCs w:val="21"/>
    </w:rPr>
  </w:style>
  <w:style w:type="paragraph" w:customStyle="1" w:styleId="Degree">
    <w:name w:val="Degree"/>
    <w:basedOn w:val="Normal"/>
    <w:rsid w:val="000D5503"/>
    <w:pPr>
      <w:tabs>
        <w:tab w:val="right" w:pos="10080"/>
      </w:tabs>
    </w:pPr>
    <w:rPr>
      <w:rFonts w:eastAsia="Batang"/>
      <w:i/>
      <w:iCs/>
      <w:spacing w:val="-6"/>
      <w:szCs w:val="21"/>
    </w:rPr>
  </w:style>
  <w:style w:type="paragraph" w:customStyle="1" w:styleId="ResumeBullet">
    <w:name w:val="Resume Bullet"/>
    <w:basedOn w:val="Normal"/>
    <w:rsid w:val="00000FD5"/>
    <w:pPr>
      <w:numPr>
        <w:numId w:val="1"/>
      </w:numPr>
      <w:tabs>
        <w:tab w:val="clear" w:pos="1800"/>
        <w:tab w:val="left" w:pos="720"/>
      </w:tabs>
      <w:ind w:left="720"/>
    </w:pPr>
    <w:rPr>
      <w:rFonts w:eastAsia="Batang"/>
      <w:szCs w:val="21"/>
    </w:rPr>
  </w:style>
  <w:style w:type="paragraph" w:customStyle="1" w:styleId="JobDescription">
    <w:name w:val="Job Description"/>
    <w:basedOn w:val="Normal"/>
    <w:rsid w:val="00061A5A"/>
    <w:pPr>
      <w:tabs>
        <w:tab w:val="right" w:pos="10080"/>
      </w:tabs>
    </w:pPr>
    <w:rPr>
      <w:bCs/>
      <w:szCs w:val="21"/>
    </w:rPr>
  </w:style>
  <w:style w:type="paragraph" w:customStyle="1" w:styleId="JobTitle">
    <w:name w:val="Job Title"/>
    <w:basedOn w:val="Normal"/>
    <w:rsid w:val="009F1C03"/>
    <w:pPr>
      <w:spacing w:before="120"/>
    </w:pPr>
    <w:rPr>
      <w:rFonts w:eastAsia="Batang"/>
      <w:b/>
      <w:i/>
      <w:iCs/>
      <w:spacing w:val="-6"/>
      <w:szCs w:val="21"/>
    </w:rPr>
  </w:style>
  <w:style w:type="character" w:customStyle="1" w:styleId="InstitutionBold">
    <w:name w:val="Institution Bold"/>
    <w:basedOn w:val="DefaultParagraphFont"/>
    <w:rsid w:val="00316B01"/>
    <w:rPr>
      <w:b/>
      <w:bCs/>
      <w:smallCaps/>
      <w:spacing w:val="-6"/>
      <w:szCs w:val="21"/>
    </w:rPr>
  </w:style>
  <w:style w:type="paragraph" w:styleId="ListParagraph">
    <w:name w:val="List Paragraph"/>
    <w:basedOn w:val="Normal"/>
    <w:uiPriority w:val="34"/>
    <w:qFormat/>
    <w:rsid w:val="0090014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styleId="Emphasis">
    <w:name w:val="Emphasis"/>
    <w:basedOn w:val="DefaultParagraphFont"/>
    <w:qFormat/>
    <w:rsid w:val="0007175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5A"/>
    <w:pPr>
      <w:spacing w:line="240" w:lineRule="atLeast"/>
    </w:pPr>
    <w:rPr>
      <w:spacing w:val="-4"/>
      <w:sz w:val="21"/>
      <w:szCs w:val="24"/>
    </w:rPr>
  </w:style>
  <w:style w:type="paragraph" w:styleId="Heading1">
    <w:name w:val="heading 1"/>
    <w:basedOn w:val="Normal"/>
    <w:next w:val="Normal"/>
    <w:qFormat/>
    <w:rsid w:val="00450B83"/>
    <w:pPr>
      <w:keepNext/>
      <w:tabs>
        <w:tab w:val="left" w:pos="1440"/>
      </w:tabs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450B83"/>
    <w:pPr>
      <w:keepNext/>
      <w:tabs>
        <w:tab w:val="left" w:pos="1440"/>
      </w:tabs>
      <w:outlineLvl w:val="1"/>
    </w:pPr>
    <w:rPr>
      <w:rFonts w:eastAsia="Batang"/>
      <w:b/>
      <w:bCs/>
      <w:spacing w:val="-6"/>
      <w:sz w:val="22"/>
      <w:szCs w:val="22"/>
    </w:rPr>
  </w:style>
  <w:style w:type="paragraph" w:styleId="Heading3">
    <w:name w:val="heading 3"/>
    <w:basedOn w:val="Normal"/>
    <w:next w:val="Normal"/>
    <w:qFormat/>
    <w:rsid w:val="00450B83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  <w:szCs w:val="22"/>
    </w:rPr>
  </w:style>
  <w:style w:type="paragraph" w:styleId="Heading4">
    <w:name w:val="heading 4"/>
    <w:basedOn w:val="Normal"/>
    <w:next w:val="Normal"/>
    <w:qFormat/>
    <w:rsid w:val="00450B83"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50B83"/>
    <w:pPr>
      <w:jc w:val="center"/>
    </w:pPr>
    <w:rPr>
      <w:b/>
      <w:bCs/>
      <w:sz w:val="22"/>
      <w:szCs w:val="22"/>
    </w:rPr>
  </w:style>
  <w:style w:type="character" w:styleId="Hyperlink">
    <w:name w:val="Hyperlink"/>
    <w:basedOn w:val="DefaultParagraphFont"/>
    <w:semiHidden/>
    <w:rsid w:val="00450B83"/>
    <w:rPr>
      <w:color w:val="0000FF"/>
      <w:u w:val="single"/>
    </w:rPr>
  </w:style>
  <w:style w:type="paragraph" w:customStyle="1" w:styleId="InstitutionDescriptionDegree">
    <w:name w:val="Institution Description/Degree"/>
    <w:basedOn w:val="JobDescription"/>
    <w:rsid w:val="009F1C03"/>
    <w:rPr>
      <w:i/>
    </w:rPr>
  </w:style>
  <w:style w:type="character" w:customStyle="1" w:styleId="TitleChar">
    <w:name w:val="Title Char"/>
    <w:basedOn w:val="DefaultParagraphFont"/>
    <w:link w:val="Title"/>
    <w:rsid w:val="00A42CCF"/>
    <w:rPr>
      <w:b/>
      <w:bCs/>
      <w:spacing w:val="-4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semiHidden/>
    <w:rsid w:val="00450B83"/>
    <w:rPr>
      <w:color w:val="800080"/>
      <w:u w:val="single"/>
    </w:rPr>
  </w:style>
  <w:style w:type="character" w:customStyle="1" w:styleId="CandidateNameChar">
    <w:name w:val="Candidate Name Char"/>
    <w:basedOn w:val="TitleChar"/>
    <w:link w:val="CandidateName"/>
    <w:rsid w:val="00A42CCF"/>
    <w:rPr>
      <w:b/>
      <w:bCs/>
      <w:spacing w:val="-6"/>
      <w:sz w:val="33"/>
      <w:szCs w:val="33"/>
      <w:lang w:val="en-US" w:eastAsia="en-US" w:bidi="ar-SA"/>
    </w:rPr>
  </w:style>
  <w:style w:type="paragraph" w:customStyle="1" w:styleId="CandidateName">
    <w:name w:val="Candidate Name"/>
    <w:basedOn w:val="Title"/>
    <w:link w:val="CandidateNameChar"/>
    <w:rsid w:val="00000FD5"/>
    <w:rPr>
      <w:b w:val="0"/>
      <w:bCs w:val="0"/>
      <w:spacing w:val="-6"/>
      <w:sz w:val="33"/>
      <w:szCs w:val="33"/>
    </w:rPr>
  </w:style>
  <w:style w:type="paragraph" w:customStyle="1" w:styleId="CandidateAddress">
    <w:name w:val="Candidate Address"/>
    <w:basedOn w:val="Normal"/>
    <w:rsid w:val="00000FD5"/>
    <w:pPr>
      <w:tabs>
        <w:tab w:val="right" w:pos="10080"/>
      </w:tabs>
      <w:jc w:val="center"/>
    </w:pPr>
    <w:rPr>
      <w:spacing w:val="-6"/>
      <w:sz w:val="19"/>
      <w:szCs w:val="19"/>
    </w:rPr>
  </w:style>
  <w:style w:type="paragraph" w:customStyle="1" w:styleId="CandidateEmail">
    <w:name w:val="Candidate Email"/>
    <w:basedOn w:val="Normal"/>
    <w:rsid w:val="00000FD5"/>
    <w:pPr>
      <w:tabs>
        <w:tab w:val="right" w:pos="10080"/>
      </w:tabs>
      <w:jc w:val="center"/>
    </w:pPr>
    <w:rPr>
      <w:spacing w:val="-6"/>
      <w:sz w:val="19"/>
      <w:szCs w:val="19"/>
    </w:rPr>
  </w:style>
  <w:style w:type="paragraph" w:customStyle="1" w:styleId="SectionHeading">
    <w:name w:val="Section Heading"/>
    <w:basedOn w:val="Heading1"/>
    <w:rsid w:val="00671B25"/>
    <w:pPr>
      <w:pBdr>
        <w:bottom w:val="single" w:sz="4" w:space="2" w:color="auto"/>
      </w:pBdr>
      <w:spacing w:before="180"/>
    </w:pPr>
    <w:rPr>
      <w:spacing w:val="-6"/>
      <w:sz w:val="21"/>
      <w:szCs w:val="21"/>
    </w:rPr>
  </w:style>
  <w:style w:type="paragraph" w:customStyle="1" w:styleId="Institution">
    <w:name w:val="Institution"/>
    <w:basedOn w:val="Normal"/>
    <w:rsid w:val="00316B01"/>
    <w:pPr>
      <w:tabs>
        <w:tab w:val="right" w:pos="10080"/>
      </w:tabs>
      <w:spacing w:before="120"/>
    </w:pPr>
    <w:rPr>
      <w:spacing w:val="-6"/>
      <w:szCs w:val="21"/>
    </w:rPr>
  </w:style>
  <w:style w:type="paragraph" w:customStyle="1" w:styleId="Degree">
    <w:name w:val="Degree"/>
    <w:basedOn w:val="Normal"/>
    <w:rsid w:val="000D5503"/>
    <w:pPr>
      <w:tabs>
        <w:tab w:val="right" w:pos="10080"/>
      </w:tabs>
    </w:pPr>
    <w:rPr>
      <w:rFonts w:eastAsia="Batang"/>
      <w:i/>
      <w:iCs/>
      <w:spacing w:val="-6"/>
      <w:szCs w:val="21"/>
    </w:rPr>
  </w:style>
  <w:style w:type="paragraph" w:customStyle="1" w:styleId="ResumeBullet">
    <w:name w:val="Resume Bullet"/>
    <w:basedOn w:val="Normal"/>
    <w:rsid w:val="00000FD5"/>
    <w:pPr>
      <w:numPr>
        <w:numId w:val="1"/>
      </w:numPr>
      <w:tabs>
        <w:tab w:val="clear" w:pos="1800"/>
        <w:tab w:val="left" w:pos="720"/>
      </w:tabs>
      <w:ind w:left="720"/>
    </w:pPr>
    <w:rPr>
      <w:rFonts w:eastAsia="Batang"/>
      <w:szCs w:val="21"/>
    </w:rPr>
  </w:style>
  <w:style w:type="paragraph" w:customStyle="1" w:styleId="JobDescription">
    <w:name w:val="Job Description"/>
    <w:basedOn w:val="Normal"/>
    <w:rsid w:val="00061A5A"/>
    <w:pPr>
      <w:tabs>
        <w:tab w:val="right" w:pos="10080"/>
      </w:tabs>
    </w:pPr>
    <w:rPr>
      <w:bCs/>
      <w:szCs w:val="21"/>
    </w:rPr>
  </w:style>
  <w:style w:type="paragraph" w:customStyle="1" w:styleId="JobTitle">
    <w:name w:val="Job Title"/>
    <w:basedOn w:val="Normal"/>
    <w:rsid w:val="009F1C03"/>
    <w:pPr>
      <w:spacing w:before="120"/>
    </w:pPr>
    <w:rPr>
      <w:rFonts w:eastAsia="Batang"/>
      <w:b/>
      <w:i/>
      <w:iCs/>
      <w:spacing w:val="-6"/>
      <w:szCs w:val="21"/>
    </w:rPr>
  </w:style>
  <w:style w:type="character" w:customStyle="1" w:styleId="InstitutionBold">
    <w:name w:val="Institution Bold"/>
    <w:basedOn w:val="DefaultParagraphFont"/>
    <w:rsid w:val="00316B01"/>
    <w:rPr>
      <w:b/>
      <w:bCs/>
      <w:smallCaps/>
      <w:spacing w:val="-6"/>
      <w:szCs w:val="21"/>
    </w:rPr>
  </w:style>
  <w:style w:type="paragraph" w:styleId="ListParagraph">
    <w:name w:val="List Paragraph"/>
    <w:basedOn w:val="Normal"/>
    <w:uiPriority w:val="34"/>
    <w:qFormat/>
    <w:rsid w:val="0090014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styleId="Emphasis">
    <w:name w:val="Emphasis"/>
    <w:basedOn w:val="DefaultParagraphFont"/>
    <w:qFormat/>
    <w:rsid w:val="000717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ter\AppData\Local\Temp\Foster%20MBA%20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0145A1AF89F4FA950150A5E46FC25" ma:contentTypeVersion="1" ma:contentTypeDescription="Create a new document." ma:contentTypeScope="" ma:versionID="25a6f6a63568fa4025aea86c5ff44184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936B9-B1C0-4A1F-964D-E9BCFD1D28CC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84ABDCD-8985-43F7-B59F-01EA323A4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F07046-8FEC-44E4-A131-AF371B287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CC776B-F27C-3549-99B9-C8DCCF521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\Users\Dexter\AppData\Local\Temp\Foster MBA Resume Template.dotx</Template>
  <TotalTime>108</TotalTime>
  <Pages>1</Pages>
  <Words>352</Words>
  <Characters>2010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Foster MBA Resume Template</vt:lpstr>
    </vt:vector>
  </TitlesOfParts>
  <Company>University of Washington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Foster MBA Resume Template</dc:title>
  <dc:creator>Dexter</dc:creator>
  <cp:lastModifiedBy>LST</cp:lastModifiedBy>
  <cp:revision>43</cp:revision>
  <cp:lastPrinted>2012-10-16T20:42:00Z</cp:lastPrinted>
  <dcterms:created xsi:type="dcterms:W3CDTF">2013-10-04T20:09:00Z</dcterms:created>
  <dcterms:modified xsi:type="dcterms:W3CDTF">2013-10-23T20:03:00Z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0x0101002CA0145A1AF89F4FA950150A5E46FC25</vt:lpwstr>
  </property>
</Properties>
</file>